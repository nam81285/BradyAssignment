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84B77" w14:textId="128BAFCC" w:rsidR="009A695D" w:rsidRDefault="008A2C94" w:rsidP="009A695D">
      <w:pPr>
        <w:sectPr w:rsidR="009A695D" w:rsidSect="009A695D">
          <w:headerReference w:type="default" r:id="rId12"/>
          <w:footerReference w:type="default" r:id="rId13"/>
          <w:headerReference w:type="first" r:id="rId14"/>
          <w:pgSz w:w="11907" w:h="16840" w:code="9"/>
          <w:pgMar w:top="1814" w:right="1871" w:bottom="1814" w:left="1588" w:header="227" w:footer="709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E0723A3" wp14:editId="13E3E361">
                <wp:simplePos x="0" y="0"/>
                <wp:positionH relativeFrom="column">
                  <wp:posOffset>-484505</wp:posOffset>
                </wp:positionH>
                <wp:positionV relativeFrom="page">
                  <wp:posOffset>3362325</wp:posOffset>
                </wp:positionV>
                <wp:extent cx="4591050" cy="13430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0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E1638" w14:textId="7EF13A74" w:rsidR="00857557" w:rsidRPr="00AE2047" w:rsidRDefault="0055054C" w:rsidP="00AE2047">
                            <w:pPr>
                              <w:pStyle w:val="FrontCoverTitle"/>
                            </w:pPr>
                            <w:r>
                              <w:t xml:space="preserve">Brady </w:t>
                            </w:r>
                            <w:r w:rsidR="008544B8">
                              <w:t xml:space="preserve">Senior </w:t>
                            </w:r>
                            <w:r w:rsidR="00414C43">
                              <w:t>QA Automation Engineer</w:t>
                            </w:r>
                            <w:r>
                              <w:t xml:space="preserve"> technical task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723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8.15pt;margin-top:264.75pt;width:361.5pt;height:105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" filled="f" stroked="f">
                <v:textbox>
                  <w:txbxContent>
                    <w:p w14:paraId="024E1638" w14:textId="7EF13A74" w:rsidR="00857557" w:rsidRPr="00AE2047" w:rsidRDefault="0055054C" w:rsidP="00AE2047">
                      <w:pPr>
                        <w:pStyle w:val="FrontCoverTitle"/>
                      </w:pPr>
                      <w:r>
                        <w:t xml:space="preserve">Brady </w:t>
                      </w:r>
                      <w:r w:rsidR="008544B8">
                        <w:t xml:space="preserve">Senior </w:t>
                      </w:r>
                      <w:r w:rsidR="00414C43">
                        <w:t>QA Automation Engineer</w:t>
                      </w:r>
                      <w:r>
                        <w:t xml:space="preserve"> technical task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0D8B298" w14:textId="77777777" w:rsidR="00CA62B5" w:rsidRDefault="00CA62B5" w:rsidP="00CA62B5">
      <w:pPr>
        <w:rPr>
          <w:u w:val="single"/>
        </w:rPr>
      </w:pPr>
    </w:p>
    <w:p w14:paraId="147A0FDE" w14:textId="77777777" w:rsidR="00CA62B5" w:rsidRDefault="00CA62B5" w:rsidP="00CA62B5">
      <w:pPr>
        <w:rPr>
          <w:u w:val="single"/>
        </w:rPr>
      </w:pPr>
    </w:p>
    <w:p w14:paraId="2E300B4D" w14:textId="77777777" w:rsidR="00CA62B5" w:rsidRDefault="00CA62B5" w:rsidP="00CA62B5">
      <w:pPr>
        <w:rPr>
          <w:u w:val="single"/>
        </w:rPr>
      </w:pPr>
    </w:p>
    <w:p w14:paraId="6C87075D" w14:textId="77777777" w:rsidR="00074AFB" w:rsidRPr="00074AFB" w:rsidRDefault="00074AFB" w:rsidP="00074AFB">
      <w:pPr>
        <w:rPr>
          <w:u w:val="single"/>
        </w:rPr>
      </w:pPr>
      <w:r w:rsidRPr="00074AFB">
        <w:rPr>
          <w:u w:val="single"/>
        </w:rPr>
        <w:t>Task</w:t>
      </w:r>
    </w:p>
    <w:p w14:paraId="7C755F6F" w14:textId="4B3FE027" w:rsidR="00074AFB" w:rsidRPr="00074AFB" w:rsidRDefault="00074AFB" w:rsidP="00074AFB">
      <w:r w:rsidRPr="00074AFB">
        <w:t xml:space="preserve">Automate finding currency exchange rates in </w:t>
      </w:r>
      <w:hyperlink r:id="rId15" w:history="1">
        <w:r w:rsidRPr="00074AFB">
          <w:rPr>
            <w:rStyle w:val="Hyperlink"/>
          </w:rPr>
          <w:t>https://www.tradingview.com</w:t>
        </w:r>
      </w:hyperlink>
      <w:r w:rsidRPr="00074AFB">
        <w:t xml:space="preserve"> </w:t>
      </w:r>
    </w:p>
    <w:p w14:paraId="3DDB2F0B" w14:textId="6053B841" w:rsidR="00074AFB" w:rsidRDefault="00074AFB" w:rsidP="00074AFB"/>
    <w:p w14:paraId="06D088B5" w14:textId="77777777" w:rsidR="000C3331" w:rsidRPr="00074AFB" w:rsidRDefault="000C3331" w:rsidP="00074AFB"/>
    <w:p w14:paraId="0946F6BB" w14:textId="04021E08" w:rsidR="00074AFB" w:rsidRPr="000C3331" w:rsidRDefault="00074AFB" w:rsidP="000C3331">
      <w:pPr>
        <w:rPr>
          <w:b/>
          <w:bCs/>
        </w:rPr>
      </w:pPr>
      <w:r w:rsidRPr="000C3331">
        <w:rPr>
          <w:b/>
          <w:bCs/>
        </w:rPr>
        <w:t>In a framework of your choice, implement a test that should</w:t>
      </w:r>
      <w:r w:rsidR="00ED519F" w:rsidRPr="000C3331">
        <w:rPr>
          <w:b/>
          <w:bCs/>
        </w:rPr>
        <w:t>:</w:t>
      </w:r>
    </w:p>
    <w:p w14:paraId="02740CC6" w14:textId="77777777" w:rsidR="00074AFB" w:rsidRPr="00074AFB" w:rsidRDefault="00074AFB" w:rsidP="000C3331">
      <w:r w:rsidRPr="00074AFB">
        <w:t xml:space="preserve">1) Navigate to </w:t>
      </w:r>
      <w:proofErr w:type="spellStart"/>
      <w:r w:rsidRPr="00074AFB">
        <w:t>TradingView</w:t>
      </w:r>
      <w:proofErr w:type="spellEnd"/>
      <w:r w:rsidRPr="00074AFB">
        <w:t xml:space="preserve"> exchange rates at </w:t>
      </w:r>
      <w:hyperlink r:id="rId16" w:history="1">
        <w:r w:rsidRPr="00074AFB">
          <w:rPr>
            <w:rStyle w:val="Hyperlink"/>
          </w:rPr>
          <w:t>https://www.tradingview.com/markets/currencies/rates-all/</w:t>
        </w:r>
      </w:hyperlink>
    </w:p>
    <w:p w14:paraId="391ABB2E" w14:textId="750B3A28" w:rsidR="00074AFB" w:rsidRPr="00717D95" w:rsidRDefault="00074AFB" w:rsidP="000C3331">
      <w:pPr>
        <w:rPr>
          <w:color w:val="00B050"/>
        </w:rPr>
      </w:pPr>
      <w:r w:rsidRPr="00074AFB">
        <w:t>2) Sign-in to the application (You can create a trial user for the test)</w:t>
      </w:r>
      <w:r w:rsidR="00717D95">
        <w:t xml:space="preserve"> – </w:t>
      </w:r>
      <w:r w:rsidR="00717D95" w:rsidRPr="00717D95">
        <w:rPr>
          <w:color w:val="00B050"/>
        </w:rPr>
        <w:t xml:space="preserve">Account created </w:t>
      </w:r>
    </w:p>
    <w:p w14:paraId="1F996591" w14:textId="4111704B" w:rsidR="00717D95" w:rsidRPr="00717D95" w:rsidRDefault="00717D95" w:rsidP="000C3331">
      <w:pPr>
        <w:rPr>
          <w:color w:val="00B050"/>
        </w:rPr>
      </w:pPr>
      <w:proofErr w:type="spellStart"/>
      <w:r w:rsidRPr="00717D95">
        <w:rPr>
          <w:color w:val="00B050"/>
        </w:rPr>
        <w:t>UserName</w:t>
      </w:r>
      <w:proofErr w:type="spellEnd"/>
      <w:r w:rsidRPr="00717D95">
        <w:rPr>
          <w:color w:val="00B050"/>
        </w:rPr>
        <w:t xml:space="preserve">- </w:t>
      </w:r>
      <w:r w:rsidRPr="00717D95">
        <w:rPr>
          <w:color w:val="00B050"/>
        </w:rPr>
        <w:t>TestUserBrady1234</w:t>
      </w:r>
    </w:p>
    <w:p w14:paraId="2D26AA54" w14:textId="5FE508ED" w:rsidR="00717D95" w:rsidRPr="00717D95" w:rsidRDefault="00717D95" w:rsidP="000C3331">
      <w:pPr>
        <w:rPr>
          <w:color w:val="00B050"/>
        </w:rPr>
      </w:pPr>
      <w:r w:rsidRPr="00717D95">
        <w:rPr>
          <w:color w:val="00B050"/>
        </w:rPr>
        <w:t xml:space="preserve">Password- </w:t>
      </w:r>
      <w:r w:rsidRPr="00717D95">
        <w:rPr>
          <w:color w:val="00B050"/>
        </w:rPr>
        <w:t>TestUserBrady</w:t>
      </w:r>
      <w:r w:rsidRPr="00717D95">
        <w:rPr>
          <w:color w:val="00B050"/>
        </w:rPr>
        <w:t>@</w:t>
      </w:r>
      <w:r w:rsidRPr="00717D95">
        <w:rPr>
          <w:color w:val="00B050"/>
        </w:rPr>
        <w:t>1234</w:t>
      </w:r>
    </w:p>
    <w:p w14:paraId="2802181B" w14:textId="03135E41" w:rsidR="000C3331" w:rsidRPr="00074AFB" w:rsidRDefault="000C3331" w:rsidP="000C3331">
      <w:r>
        <w:t>3) Select “Asia” tab</w:t>
      </w:r>
    </w:p>
    <w:p w14:paraId="518BB6D8" w14:textId="61380977" w:rsidR="00074AFB" w:rsidRPr="00074AFB" w:rsidRDefault="000C3331" w:rsidP="000C3331">
      <w:r>
        <w:t>4</w:t>
      </w:r>
      <w:r w:rsidR="00074AFB" w:rsidRPr="00074AFB">
        <w:t xml:space="preserve">) Find the last exchange rate for currency pair GBPJPY </w:t>
      </w:r>
    </w:p>
    <w:p w14:paraId="77F252DC" w14:textId="598DC7F5" w:rsidR="00074AFB" w:rsidRPr="00074AFB" w:rsidRDefault="000C3331" w:rsidP="000C3331">
      <w:r>
        <w:t>5</w:t>
      </w:r>
      <w:r w:rsidR="00074AFB" w:rsidRPr="00074AFB">
        <w:t>) Find the last three exchange rates for GBPJPY for a period of 1 minute</w:t>
      </w:r>
      <w:r w:rsidR="00D16097">
        <w:t xml:space="preserve"> </w:t>
      </w:r>
      <w:r w:rsidR="008544B8">
        <w:t>(Extra points if provided)</w:t>
      </w:r>
      <w:r w:rsidR="00717D95">
        <w:t xml:space="preserve"> – </w:t>
      </w:r>
      <w:r w:rsidR="00717D95" w:rsidRPr="00717D95">
        <w:rPr>
          <w:color w:val="00B050"/>
        </w:rPr>
        <w:t>Could not able to complete this though I have a</w:t>
      </w:r>
      <w:r w:rsidR="00717D95">
        <w:rPr>
          <w:color w:val="00B050"/>
        </w:rPr>
        <w:t>n</w:t>
      </w:r>
      <w:r w:rsidR="00717D95" w:rsidRPr="00717D95">
        <w:rPr>
          <w:color w:val="00B050"/>
        </w:rPr>
        <w:t xml:space="preserve"> approach on how to do this</w:t>
      </w:r>
    </w:p>
    <w:p w14:paraId="2661AC52" w14:textId="1447F7CF" w:rsidR="00074AFB" w:rsidRPr="00074AFB" w:rsidRDefault="000C3331" w:rsidP="000C3331">
      <w:r>
        <w:t>6</w:t>
      </w:r>
      <w:r w:rsidR="00074AFB" w:rsidRPr="00074AFB">
        <w:t>) Sign out</w:t>
      </w:r>
    </w:p>
    <w:p w14:paraId="17101DCB" w14:textId="0ED93F52" w:rsidR="000C3331" w:rsidRDefault="008544B8" w:rsidP="0055054C">
      <w:pPr>
        <w:rPr>
          <w:rFonts w:eastAsia="Times New Roman"/>
          <w:color w:val="00B050"/>
        </w:rPr>
      </w:pPr>
      <w:r>
        <w:rPr>
          <w:rFonts w:eastAsia="Times New Roman"/>
        </w:rPr>
        <w:br/>
        <w:t>Please provide source code and tools used for above task</w:t>
      </w:r>
      <w:r w:rsidR="00717D95">
        <w:rPr>
          <w:rFonts w:eastAsia="Times New Roman"/>
        </w:rPr>
        <w:t xml:space="preserve"> – </w:t>
      </w:r>
      <w:r w:rsidR="00717D95" w:rsidRPr="00717D95">
        <w:rPr>
          <w:rFonts w:eastAsia="Times New Roman"/>
          <w:color w:val="00B050"/>
        </w:rPr>
        <w:t xml:space="preserve">I have used the Cucumber WDIO framework </w:t>
      </w:r>
      <w:r w:rsidR="00717D95">
        <w:rPr>
          <w:rFonts w:eastAsia="Times New Roman"/>
          <w:color w:val="00B050"/>
        </w:rPr>
        <w:t xml:space="preserve">for automating the scenario given </w:t>
      </w:r>
      <w:r w:rsidR="00717D95" w:rsidRPr="00717D95">
        <w:rPr>
          <w:rFonts w:eastAsia="Times New Roman"/>
          <w:color w:val="00B050"/>
        </w:rPr>
        <w:t>and Multi</w:t>
      </w:r>
      <w:r w:rsidR="00717D95">
        <w:rPr>
          <w:rFonts w:eastAsia="Times New Roman"/>
          <w:color w:val="00B050"/>
        </w:rPr>
        <w:t xml:space="preserve"> </w:t>
      </w:r>
      <w:r w:rsidR="00717D95" w:rsidRPr="00717D95">
        <w:rPr>
          <w:rFonts w:eastAsia="Times New Roman"/>
          <w:color w:val="00B050"/>
        </w:rPr>
        <w:t xml:space="preserve">Cucumber report for generating a HTML report. </w:t>
      </w:r>
    </w:p>
    <w:p w14:paraId="2D3BB446" w14:textId="5C6AD354" w:rsidR="00717D95" w:rsidRDefault="00717D95" w:rsidP="0055054C">
      <w:pPr>
        <w:rPr>
          <w:rFonts w:eastAsia="Times New Roman"/>
        </w:rPr>
      </w:pPr>
      <w:r>
        <w:rPr>
          <w:rFonts w:eastAsia="Times New Roman"/>
          <w:color w:val="00B050"/>
        </w:rPr>
        <w:t xml:space="preserve">I have used </w:t>
      </w:r>
      <w:proofErr w:type="spellStart"/>
      <w:r w:rsidRPr="00717D95">
        <w:rPr>
          <w:rFonts w:eastAsia="Times New Roman"/>
          <w:b/>
          <w:bCs/>
          <w:color w:val="00B050"/>
        </w:rPr>
        <w:t>NodeJs</w:t>
      </w:r>
      <w:proofErr w:type="spellEnd"/>
      <w:r w:rsidRPr="00717D95">
        <w:rPr>
          <w:rFonts w:eastAsia="Times New Roman"/>
          <w:b/>
          <w:bCs/>
          <w:color w:val="00B050"/>
        </w:rPr>
        <w:t xml:space="preserve"> v18.12.1</w:t>
      </w:r>
      <w:r>
        <w:rPr>
          <w:rFonts w:eastAsia="Times New Roman"/>
          <w:color w:val="00B050"/>
        </w:rPr>
        <w:t xml:space="preserve"> and </w:t>
      </w:r>
      <w:proofErr w:type="spellStart"/>
      <w:r>
        <w:rPr>
          <w:rFonts w:eastAsia="Times New Roman"/>
          <w:color w:val="00B050"/>
        </w:rPr>
        <w:t>VSCode</w:t>
      </w:r>
      <w:proofErr w:type="spellEnd"/>
      <w:r>
        <w:rPr>
          <w:rFonts w:eastAsia="Times New Roman"/>
          <w:color w:val="00B050"/>
        </w:rPr>
        <w:t xml:space="preserve"> IDE.</w:t>
      </w:r>
    </w:p>
    <w:p w14:paraId="1C729C47" w14:textId="77777777" w:rsidR="00717D95" w:rsidRDefault="00717D95" w:rsidP="0055054C">
      <w:pPr>
        <w:rPr>
          <w:rFonts w:eastAsia="Times New Roman"/>
        </w:rPr>
      </w:pPr>
    </w:p>
    <w:p w14:paraId="1015912A" w14:textId="0DB40419" w:rsidR="000C3331" w:rsidRPr="000C3331" w:rsidRDefault="000C3331" w:rsidP="0055054C">
      <w:pPr>
        <w:rPr>
          <w:rFonts w:eastAsia="Times New Roman"/>
          <w:b/>
          <w:bCs/>
        </w:rPr>
      </w:pPr>
      <w:r>
        <w:rPr>
          <w:rFonts w:eastAsia="Times New Roman"/>
        </w:rPr>
        <w:br/>
      </w:r>
      <w:r w:rsidRPr="000C3331">
        <w:rPr>
          <w:rFonts w:eastAsia="Times New Roman"/>
          <w:b/>
          <w:bCs/>
        </w:rPr>
        <w:t xml:space="preserve">Additional </w:t>
      </w:r>
      <w:r w:rsidR="008544B8">
        <w:rPr>
          <w:rFonts w:eastAsia="Times New Roman"/>
          <w:b/>
          <w:bCs/>
        </w:rPr>
        <w:t>question</w:t>
      </w:r>
      <w:r w:rsidRPr="000C3331">
        <w:rPr>
          <w:rFonts w:eastAsia="Times New Roman"/>
          <w:b/>
          <w:bCs/>
        </w:rPr>
        <w:t>:</w:t>
      </w:r>
    </w:p>
    <w:p w14:paraId="1E9EAE58" w14:textId="13D83867" w:rsidR="00717D95" w:rsidRDefault="000C3331" w:rsidP="00554D47">
      <w:pPr>
        <w:pStyle w:val="ListParagraph"/>
        <w:numPr>
          <w:ilvl w:val="0"/>
          <w:numId w:val="22"/>
        </w:numPr>
        <w:rPr>
          <w:rFonts w:eastAsia="Times New Roman"/>
        </w:rPr>
      </w:pPr>
      <w:r w:rsidRPr="000C3331">
        <w:rPr>
          <w:rFonts w:eastAsia="Times New Roman"/>
        </w:rPr>
        <w:t xml:space="preserve">Are there any other tests you would suggest for above screen? Please provide brief description </w:t>
      </w:r>
      <w:r>
        <w:rPr>
          <w:rFonts w:eastAsia="Times New Roman"/>
        </w:rPr>
        <w:t>and example of such tests.</w:t>
      </w:r>
      <w:r w:rsidR="00717D95">
        <w:rPr>
          <w:rFonts w:eastAsia="Times New Roman"/>
        </w:rPr>
        <w:t xml:space="preserve"> – </w:t>
      </w:r>
    </w:p>
    <w:p w14:paraId="3A4BF403" w14:textId="1FB5345F" w:rsidR="003D5EB1" w:rsidRDefault="00717D95" w:rsidP="003D5EB1">
      <w:pPr>
        <w:pStyle w:val="ListParagraph"/>
        <w:numPr>
          <w:ilvl w:val="1"/>
          <w:numId w:val="22"/>
        </w:numPr>
        <w:rPr>
          <w:rFonts w:eastAsia="Times New Roman"/>
        </w:rPr>
      </w:pPr>
      <w:r>
        <w:rPr>
          <w:rFonts w:eastAsia="Times New Roman"/>
        </w:rPr>
        <w:t xml:space="preserve">We can add test to check each </w:t>
      </w:r>
      <w:r w:rsidR="003D5EB1">
        <w:rPr>
          <w:rFonts w:eastAsia="Times New Roman"/>
        </w:rPr>
        <w:t>screen</w:t>
      </w:r>
      <w:r>
        <w:rPr>
          <w:rFonts w:eastAsia="Times New Roman"/>
        </w:rPr>
        <w:t xml:space="preserve"> if they are loaded properly as part of the automation framework apart from that we can add other </w:t>
      </w:r>
      <w:r w:rsidR="003D5EB1">
        <w:rPr>
          <w:rFonts w:eastAsia="Times New Roman"/>
        </w:rPr>
        <w:t>testing</w:t>
      </w:r>
      <w:r>
        <w:rPr>
          <w:rFonts w:eastAsia="Times New Roman"/>
        </w:rPr>
        <w:t xml:space="preserve"> as well like below:</w:t>
      </w:r>
    </w:p>
    <w:p w14:paraId="70948F3D" w14:textId="77777777" w:rsidR="003D5EB1" w:rsidRDefault="00717D95" w:rsidP="003D5EB1">
      <w:pPr>
        <w:pStyle w:val="ListParagraph"/>
        <w:numPr>
          <w:ilvl w:val="2"/>
          <w:numId w:val="22"/>
        </w:numPr>
        <w:rPr>
          <w:rFonts w:eastAsia="Times New Roman"/>
        </w:rPr>
      </w:pPr>
      <w:r w:rsidRPr="003D5EB1">
        <w:rPr>
          <w:rFonts w:eastAsia="Times New Roman"/>
        </w:rPr>
        <w:t xml:space="preserve">We can add Visual (using </w:t>
      </w:r>
      <w:proofErr w:type="spellStart"/>
      <w:r w:rsidRPr="003D5EB1">
        <w:rPr>
          <w:rFonts w:eastAsia="Times New Roman"/>
        </w:rPr>
        <w:t>applitools</w:t>
      </w:r>
      <w:proofErr w:type="spellEnd"/>
      <w:r w:rsidRPr="003D5EB1">
        <w:rPr>
          <w:rFonts w:eastAsia="Times New Roman"/>
        </w:rPr>
        <w:t xml:space="preserve"> which has integration with WDIO as well</w:t>
      </w:r>
      <w:proofErr w:type="gramStart"/>
      <w:r w:rsidRPr="003D5EB1">
        <w:rPr>
          <w:rFonts w:eastAsia="Times New Roman"/>
        </w:rPr>
        <w:t>) ,</w:t>
      </w:r>
      <w:proofErr w:type="gramEnd"/>
      <w:r w:rsidRPr="003D5EB1">
        <w:rPr>
          <w:rFonts w:eastAsia="Times New Roman"/>
        </w:rPr>
        <w:t xml:space="preserve"> Accessibility testing (using AXE), we can use </w:t>
      </w:r>
      <w:proofErr w:type="spellStart"/>
      <w:r w:rsidRPr="003D5EB1">
        <w:rPr>
          <w:rFonts w:eastAsia="Times New Roman"/>
        </w:rPr>
        <w:t>Saucelab</w:t>
      </w:r>
      <w:proofErr w:type="spellEnd"/>
      <w:r w:rsidRPr="003D5EB1">
        <w:rPr>
          <w:rFonts w:eastAsia="Times New Roman"/>
        </w:rPr>
        <w:t xml:space="preserve"> for cross browser testing and also report execution. </w:t>
      </w:r>
    </w:p>
    <w:p w14:paraId="5EF5D732" w14:textId="7ACE7395" w:rsidR="005108A7" w:rsidRPr="003D5EB1" w:rsidRDefault="00717D95" w:rsidP="003D5EB1">
      <w:pPr>
        <w:pStyle w:val="ListParagraph"/>
        <w:numPr>
          <w:ilvl w:val="2"/>
          <w:numId w:val="22"/>
        </w:numPr>
        <w:rPr>
          <w:rFonts w:eastAsia="Times New Roman"/>
        </w:rPr>
      </w:pPr>
      <w:r w:rsidRPr="003D5EB1">
        <w:rPr>
          <w:rFonts w:eastAsia="Times New Roman"/>
        </w:rPr>
        <w:t xml:space="preserve">Apart from these we can also </w:t>
      </w:r>
      <w:r w:rsidR="003D5EB1">
        <w:rPr>
          <w:rFonts w:eastAsia="Times New Roman"/>
        </w:rPr>
        <w:t>integrate these test to CICD pipeline using Jenkins.</w:t>
      </w:r>
    </w:p>
    <w:sectPr w:rsidR="005108A7" w:rsidRPr="003D5EB1" w:rsidSect="00CA62B5">
      <w:pgSz w:w="11906" w:h="16838"/>
      <w:pgMar w:top="720" w:right="720" w:bottom="720" w:left="720" w:header="708" w:footer="708" w:gutter="0"/>
      <w:cols w:sep="1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0843E" w14:textId="77777777" w:rsidR="00393B5F" w:rsidRDefault="00393B5F" w:rsidP="006A4C6E">
      <w:pPr>
        <w:spacing w:before="0" w:after="0"/>
      </w:pPr>
      <w:r>
        <w:separator/>
      </w:r>
    </w:p>
  </w:endnote>
  <w:endnote w:type="continuationSeparator" w:id="0">
    <w:p w14:paraId="6C5F5427" w14:textId="77777777" w:rsidR="00393B5F" w:rsidRDefault="00393B5F" w:rsidP="006A4C6E">
      <w:pPr>
        <w:spacing w:before="0" w:after="0"/>
      </w:pPr>
      <w:r>
        <w:continuationSeparator/>
      </w:r>
    </w:p>
  </w:endnote>
  <w:endnote w:type="continuationNotice" w:id="1">
    <w:p w14:paraId="5E7C4CCE" w14:textId="77777777" w:rsidR="00393B5F" w:rsidRDefault="00393B5F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38EF3" w14:textId="77777777" w:rsidR="003E2B7D" w:rsidRDefault="006D2193" w:rsidP="006D2193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32655F8D" wp14:editId="760F754B">
              <wp:simplePos x="0" y="0"/>
              <mc:AlternateContent>
                <mc:Choice Requires="wp14">
                  <wp:positionH relativeFrom="page">
                    <wp14:pctPosHOffset>10000</wp14:pctPosHOffset>
                  </wp:positionH>
                </mc:Choice>
                <mc:Fallback>
                  <wp:positionH relativeFrom="page">
                    <wp:posOffset>755650</wp:posOffset>
                  </wp:positionH>
                </mc:Fallback>
              </mc:AlternateContent>
              <wp:positionV relativeFrom="bottomMargin">
                <wp:posOffset>107950</wp:posOffset>
              </wp:positionV>
              <wp:extent cx="6753225" cy="75600"/>
              <wp:effectExtent l="0" t="0" r="8890" b="63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53225" cy="7560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tile tx="0" ty="0" sx="100000" sy="100000" flip="none" algn="tl"/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56A2D1" id="Rectangle 1" o:spid="_x0000_s1026" style="position:absolute;margin-left:0;margin-top:8.5pt;width:531.75pt;height:5.95pt;z-index:251658246;visibility:visible;mso-wrap-style:square;mso-width-percent:800;mso-height-percent:0;mso-left-percent:100;mso-wrap-distance-left:9pt;mso-wrap-distance-top:0;mso-wrap-distance-right:9pt;mso-wrap-distance-bottom:0;mso-position-horizontal-relative:page;mso-position-vertical:absolute;mso-position-vertical-relative:bottom-margin-area;mso-width-percent:800;mso-height-percent:0;mso-left-percent:1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" stroked="f" strokeweight="1pt">
              <v:fill r:id="rId2" o:title="" recolor="t" rotate="t" type="tile"/>
              <w10:wrap anchorx="page" anchory="margin"/>
            </v:rect>
          </w:pict>
        </mc:Fallback>
      </mc:AlternateContent>
    </w:r>
    <w:r w:rsidR="003E2B7D">
      <w:t xml:space="preserve">Page </w:t>
    </w:r>
    <w:r w:rsidR="003E2B7D">
      <w:rPr>
        <w:b/>
        <w:bCs/>
        <w:sz w:val="24"/>
      </w:rPr>
      <w:fldChar w:fldCharType="begin"/>
    </w:r>
    <w:r w:rsidR="003E2B7D">
      <w:rPr>
        <w:b/>
        <w:bCs/>
      </w:rPr>
      <w:instrText xml:space="preserve"> PAGE </w:instrText>
    </w:r>
    <w:r w:rsidR="003E2B7D">
      <w:rPr>
        <w:b/>
        <w:bCs/>
        <w:sz w:val="24"/>
      </w:rPr>
      <w:fldChar w:fldCharType="separate"/>
    </w:r>
    <w:r w:rsidR="003E2B7D">
      <w:rPr>
        <w:b/>
        <w:bCs/>
        <w:noProof/>
      </w:rPr>
      <w:t>2</w:t>
    </w:r>
    <w:r w:rsidR="003E2B7D">
      <w:rPr>
        <w:b/>
        <w:bCs/>
        <w:sz w:val="24"/>
      </w:rPr>
      <w:fldChar w:fldCharType="end"/>
    </w:r>
    <w:r w:rsidR="003E2B7D">
      <w:t xml:space="preserve"> of </w:t>
    </w:r>
    <w:r w:rsidR="003E2B7D">
      <w:rPr>
        <w:b/>
        <w:bCs/>
        <w:sz w:val="24"/>
      </w:rPr>
      <w:fldChar w:fldCharType="begin"/>
    </w:r>
    <w:r w:rsidR="003E2B7D">
      <w:rPr>
        <w:b/>
        <w:bCs/>
      </w:rPr>
      <w:instrText xml:space="preserve"> NUMPAGES  </w:instrText>
    </w:r>
    <w:r w:rsidR="003E2B7D">
      <w:rPr>
        <w:b/>
        <w:bCs/>
        <w:sz w:val="24"/>
      </w:rPr>
      <w:fldChar w:fldCharType="separate"/>
    </w:r>
    <w:r w:rsidR="003E2B7D">
      <w:rPr>
        <w:b/>
        <w:bCs/>
        <w:noProof/>
      </w:rPr>
      <w:t>2</w:t>
    </w:r>
    <w:r w:rsidR="003E2B7D">
      <w:rPr>
        <w:b/>
        <w:bCs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22ADC" w14:textId="77777777" w:rsidR="00393B5F" w:rsidRDefault="00393B5F" w:rsidP="006A4C6E">
      <w:pPr>
        <w:spacing w:before="0" w:after="0"/>
      </w:pPr>
      <w:r>
        <w:separator/>
      </w:r>
    </w:p>
  </w:footnote>
  <w:footnote w:type="continuationSeparator" w:id="0">
    <w:p w14:paraId="74B6CF93" w14:textId="77777777" w:rsidR="00393B5F" w:rsidRDefault="00393B5F" w:rsidP="006A4C6E">
      <w:pPr>
        <w:spacing w:before="0" w:after="0"/>
      </w:pPr>
      <w:r>
        <w:continuationSeparator/>
      </w:r>
    </w:p>
  </w:footnote>
  <w:footnote w:type="continuationNotice" w:id="1">
    <w:p w14:paraId="3226E1F4" w14:textId="77777777" w:rsidR="00393B5F" w:rsidRDefault="00393B5F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4847A" w14:textId="77777777" w:rsidR="006A4C6E" w:rsidRPr="006A4C6E" w:rsidRDefault="006D2193" w:rsidP="004932A2">
    <w:pPr>
      <w:pStyle w:val="Header"/>
      <w:ind w:right="210"/>
    </w:pPr>
    <w:r>
      <w:rPr>
        <w:noProof/>
      </w:rPr>
      <w:drawing>
        <wp:anchor distT="0" distB="0" distL="114300" distR="114300" simplePos="0" relativeHeight="251658243" behindDoc="1" locked="0" layoutInCell="1" allowOverlap="1" wp14:anchorId="3E6D62BE" wp14:editId="0571D976">
          <wp:simplePos x="0" y="0"/>
          <wp:positionH relativeFrom="page">
            <wp:posOffset>247650</wp:posOffset>
          </wp:positionH>
          <wp:positionV relativeFrom="page">
            <wp:posOffset>-104775</wp:posOffset>
          </wp:positionV>
          <wp:extent cx="2783840" cy="989965"/>
          <wp:effectExtent l="0" t="0" r="0" b="63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nner2jpg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3334" b="90776"/>
                  <a:stretch/>
                </pic:blipFill>
                <pic:spPr bwMode="auto">
                  <a:xfrm>
                    <a:off x="0" y="0"/>
                    <a:ext cx="2783840" cy="9899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B1AC5"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7BB02D73" wp14:editId="30CC8DB6">
              <wp:simplePos x="0" y="0"/>
              <mc:AlternateContent>
                <mc:Choice Requires="wp14">
                  <wp:positionH relativeFrom="page">
                    <wp14:pctPosHOffset>10000</wp14:pctPosHOffset>
                  </wp:positionH>
                </mc:Choice>
                <mc:Fallback>
                  <wp:positionH relativeFrom="page">
                    <wp:posOffset>755650</wp:posOffset>
                  </wp:positionH>
                </mc:Fallback>
              </mc:AlternateContent>
              <wp:positionV relativeFrom="page">
                <wp:posOffset>1008380</wp:posOffset>
              </wp:positionV>
              <wp:extent cx="6962400" cy="75600"/>
              <wp:effectExtent l="0" t="0" r="8890" b="63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62400" cy="75600"/>
                      </a:xfrm>
                      <a:prstGeom prst="rect">
                        <a:avLst/>
                      </a:prstGeom>
                      <a:blipFill dpi="0" rotWithShape="1">
                        <a:blip r:embed="rId2"/>
                        <a:srcRect/>
                        <a:tile tx="0" ty="0" sx="100000" sy="100000" flip="none" algn="tl"/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051877" id="Rectangle 10" o:spid="_x0000_s1026" style="position:absolute;margin-left:0;margin-top:79.4pt;width:548.2pt;height:5.95pt;z-index:251658245;visibility:visible;mso-wrap-style:square;mso-width-percent:800;mso-height-percent:0;mso-left-percent:100;mso-wrap-distance-left:9pt;mso-wrap-distance-top:0;mso-wrap-distance-right:9pt;mso-wrap-distance-bottom:0;mso-position-horizontal-relative:page;mso-position-vertical:absolute;mso-position-vertical-relative:page;mso-width-percent:800;mso-height-percent:0;mso-left-percent:1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" stroked="f" strokeweight="1pt">
              <v:fill r:id="rId3" o:title="" recolor="t" rotate="t" type="til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FC90A" w14:textId="77777777" w:rsidR="00462C3A" w:rsidRDefault="00656949" w:rsidP="00C51C16">
    <w:pPr>
      <w:pStyle w:val="Header"/>
      <w:tabs>
        <w:tab w:val="clear" w:pos="4680"/>
        <w:tab w:val="clear" w:pos="9360"/>
        <w:tab w:val="left" w:pos="4571"/>
        <w:tab w:val="left" w:pos="5978"/>
      </w:tabs>
    </w:pPr>
    <w:r>
      <w:rPr>
        <w:noProof/>
      </w:rPr>
      <w:drawing>
        <wp:anchor distT="0" distB="0" distL="114300" distR="114300" simplePos="0" relativeHeight="251658242" behindDoc="1" locked="1" layoutInCell="1" allowOverlap="1" wp14:anchorId="4A13AC9D" wp14:editId="6FD1F24D">
          <wp:simplePos x="0" y="0"/>
          <wp:positionH relativeFrom="page">
            <wp:posOffset>0</wp:posOffset>
          </wp:positionH>
          <wp:positionV relativeFrom="page">
            <wp:posOffset>9525</wp:posOffset>
          </wp:positionV>
          <wp:extent cx="7127875" cy="693674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847" b="35217"/>
                  <a:stretch>
                    <a:fillRect/>
                  </a:stretch>
                </pic:blipFill>
                <pic:spPr bwMode="auto">
                  <a:xfrm>
                    <a:off x="0" y="0"/>
                    <a:ext cx="7127875" cy="6936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2" type="#_x0000_t75" style="width:75pt;height:99.6pt" o:bullet="t">
        <v:imagedata r:id="rId1" o:title="Bullet Point"/>
      </v:shape>
    </w:pict>
  </w:numPicBullet>
  <w:numPicBullet w:numPicBulletId="1">
    <w:pict>
      <v:shape id="_x0000_i1153" type="#_x0000_t75" style="width:50.4pt;height:56.4pt" o:bullet="t">
        <v:imagedata r:id="rId2" o:title="tighter dots"/>
      </v:shape>
    </w:pict>
  </w:numPicBullet>
  <w:abstractNum w:abstractNumId="0" w15:restartNumberingAfterBreak="0">
    <w:nsid w:val="081B2213"/>
    <w:multiLevelType w:val="hybridMultilevel"/>
    <w:tmpl w:val="D8D61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C4CB7"/>
    <w:multiLevelType w:val="multilevel"/>
    <w:tmpl w:val="0090ED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15"/>
        <w:szCs w:val="15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4"/>
        <w:szCs w:val="1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/>
        <w:sz w:val="14"/>
        <w:szCs w:val="1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FE66F8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F938DE"/>
    <w:multiLevelType w:val="hybridMultilevel"/>
    <w:tmpl w:val="B89242E6"/>
    <w:lvl w:ilvl="0" w:tplc="09B841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B24A4"/>
    <w:multiLevelType w:val="multilevel"/>
    <w:tmpl w:val="F2680EB6"/>
    <w:styleLink w:val="Style1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auto"/>
        <w:sz w:val="22"/>
      </w:rPr>
    </w:lvl>
    <w:lvl w:ilvl="1">
      <w:start w:val="1"/>
      <w:numFmt w:val="bullet"/>
      <w:lvlText w:val=""/>
      <w:lvlPicBulletId w:val="1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  <w:color w:val="753BBD" w:themeColor="text2"/>
        <w:sz w:val="24"/>
      </w:rPr>
    </w:lvl>
    <w:lvl w:ilvl="3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5" w:hanging="283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402"/>
        </w:tabs>
        <w:ind w:left="3402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28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536"/>
        </w:tabs>
        <w:ind w:left="4536" w:hanging="28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103"/>
        </w:tabs>
        <w:ind w:left="5103" w:hanging="283"/>
      </w:pPr>
      <w:rPr>
        <w:rFonts w:ascii="Wingdings" w:hAnsi="Wingdings" w:hint="default"/>
      </w:rPr>
    </w:lvl>
  </w:abstractNum>
  <w:abstractNum w:abstractNumId="5" w15:restartNumberingAfterBreak="0">
    <w:nsid w:val="22E314FC"/>
    <w:multiLevelType w:val="hybridMultilevel"/>
    <w:tmpl w:val="B89242E6"/>
    <w:lvl w:ilvl="0" w:tplc="09B841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1292D"/>
    <w:multiLevelType w:val="hybridMultilevel"/>
    <w:tmpl w:val="B6988F7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C66ED8"/>
    <w:multiLevelType w:val="hybridMultilevel"/>
    <w:tmpl w:val="5BC63F1C"/>
    <w:lvl w:ilvl="0" w:tplc="09B8416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710422"/>
    <w:multiLevelType w:val="hybridMultilevel"/>
    <w:tmpl w:val="746013F6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3445E"/>
    <w:multiLevelType w:val="multilevel"/>
    <w:tmpl w:val="870071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15"/>
        <w:szCs w:val="15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4"/>
        <w:szCs w:val="1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14"/>
        <w:szCs w:val="1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00A2C9D"/>
    <w:multiLevelType w:val="hybridMultilevel"/>
    <w:tmpl w:val="5BC63F1C"/>
    <w:lvl w:ilvl="0" w:tplc="09B8416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5536BA1"/>
    <w:multiLevelType w:val="hybridMultilevel"/>
    <w:tmpl w:val="9322E258"/>
    <w:lvl w:ilvl="0" w:tplc="667ACF7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E5D0E"/>
    <w:multiLevelType w:val="hybridMultilevel"/>
    <w:tmpl w:val="71AC3A1A"/>
    <w:lvl w:ilvl="0" w:tplc="BC9C586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014DF4"/>
    <w:multiLevelType w:val="hybridMultilevel"/>
    <w:tmpl w:val="DDBC08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A82CF5"/>
    <w:multiLevelType w:val="multilevel"/>
    <w:tmpl w:val="C77A1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MR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6FE0D80"/>
    <w:multiLevelType w:val="hybridMultilevel"/>
    <w:tmpl w:val="18EEE8AE"/>
    <w:lvl w:ilvl="0" w:tplc="4FBC748A">
      <w:start w:val="1"/>
      <w:numFmt w:val="bullet"/>
      <w:pStyle w:val="BulletPointRegularTex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D9E5BCE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20"/>
      </w:rPr>
    </w:lvl>
    <w:lvl w:ilvl="2" w:tplc="0302DAE4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  <w:sz w:val="18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B65911"/>
    <w:multiLevelType w:val="hybridMultilevel"/>
    <w:tmpl w:val="40080802"/>
    <w:lvl w:ilvl="0" w:tplc="09B841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6C09D7"/>
    <w:multiLevelType w:val="hybridMultilevel"/>
    <w:tmpl w:val="A030EECE"/>
    <w:lvl w:ilvl="0" w:tplc="370AE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9E67FC"/>
    <w:multiLevelType w:val="multilevel"/>
    <w:tmpl w:val="092656FA"/>
    <w:lvl w:ilvl="0">
      <w:start w:val="1"/>
      <w:numFmt w:val="bullet"/>
      <w:pStyle w:val="ListParagraph"/>
      <w:lvlText w:val=""/>
      <w:lvlPicBulletId w:val="0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auto"/>
        <w:sz w:val="22"/>
      </w:rPr>
    </w:lvl>
    <w:lvl w:ilvl="1">
      <w:start w:val="1"/>
      <w:numFmt w:val="bullet"/>
      <w:lvlText w:val=""/>
      <w:lvlPicBulletId w:val="1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  <w:color w:val="753BBD" w:themeColor="text2"/>
        <w:sz w:val="24"/>
      </w:rPr>
    </w:lvl>
    <w:lvl w:ilvl="3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5" w:hanging="283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402"/>
        </w:tabs>
        <w:ind w:left="3402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28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536"/>
        </w:tabs>
        <w:ind w:left="4536" w:hanging="28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103"/>
        </w:tabs>
        <w:ind w:left="5103" w:hanging="283"/>
      </w:pPr>
      <w:rPr>
        <w:rFonts w:ascii="Wingdings" w:hAnsi="Wingdings" w:hint="default"/>
      </w:rPr>
    </w:lvl>
  </w:abstractNum>
  <w:abstractNum w:abstractNumId="19" w15:restartNumberingAfterBreak="0">
    <w:nsid w:val="6B1D1232"/>
    <w:multiLevelType w:val="multilevel"/>
    <w:tmpl w:val="9FF4C476"/>
    <w:lvl w:ilvl="0">
      <w:start w:val="1"/>
      <w:numFmt w:val="decimal"/>
      <w:pStyle w:val="Level1"/>
      <w:lvlText w:val="%1"/>
      <w:lvlJc w:val="left"/>
      <w:pPr>
        <w:tabs>
          <w:tab w:val="num" w:pos="680"/>
        </w:tabs>
        <w:ind w:left="680" w:hanging="680"/>
      </w:pPr>
      <w:rPr>
        <w:rFonts w:cs="Times New Roman"/>
        <w:b/>
        <w:i w:val="0"/>
        <w:sz w:val="22"/>
      </w:rPr>
    </w:lvl>
    <w:lvl w:ilvl="1">
      <w:start w:val="1"/>
      <w:numFmt w:val="decimal"/>
      <w:pStyle w:val="Level2"/>
      <w:lvlText w:val="%1.%2"/>
      <w:lvlJc w:val="left"/>
      <w:pPr>
        <w:tabs>
          <w:tab w:val="num" w:pos="680"/>
        </w:tabs>
        <w:ind w:left="680" w:hanging="680"/>
      </w:pPr>
      <w:rPr>
        <w:rFonts w:cs="Times New Roman"/>
        <w:b/>
        <w:i w:val="0"/>
        <w:sz w:val="21"/>
      </w:rPr>
    </w:lvl>
    <w:lvl w:ilvl="2">
      <w:start w:val="1"/>
      <w:numFmt w:val="decimal"/>
      <w:pStyle w:val="Level3"/>
      <w:lvlText w:val="%1.%2.%3"/>
      <w:lvlJc w:val="left"/>
      <w:pPr>
        <w:tabs>
          <w:tab w:val="num" w:pos="1361"/>
        </w:tabs>
        <w:ind w:left="1361" w:hanging="681"/>
      </w:pPr>
      <w:rPr>
        <w:rFonts w:cs="Times New Roman"/>
        <w:b/>
        <w:i w:val="0"/>
        <w:sz w:val="17"/>
      </w:rPr>
    </w:lvl>
    <w:lvl w:ilvl="3">
      <w:start w:val="1"/>
      <w:numFmt w:val="lowerRoman"/>
      <w:pStyle w:val="Level4"/>
      <w:lvlText w:val="(%4)"/>
      <w:lvlJc w:val="left"/>
      <w:pPr>
        <w:tabs>
          <w:tab w:val="num" w:pos="2041"/>
        </w:tabs>
        <w:ind w:left="2041" w:hanging="680"/>
      </w:pPr>
      <w:rPr>
        <w:rFonts w:cs="Times New Roman"/>
      </w:rPr>
    </w:lvl>
    <w:lvl w:ilvl="4">
      <w:start w:val="1"/>
      <w:numFmt w:val="lowerLetter"/>
      <w:pStyle w:val="Level5"/>
      <w:lvlText w:val="(%5)"/>
      <w:lvlJc w:val="left"/>
      <w:pPr>
        <w:tabs>
          <w:tab w:val="num" w:pos="2608"/>
        </w:tabs>
        <w:ind w:left="2608" w:hanging="567"/>
      </w:pPr>
      <w:rPr>
        <w:rFonts w:cs="Times New Roman"/>
      </w:rPr>
    </w:lvl>
    <w:lvl w:ilvl="5">
      <w:start w:val="1"/>
      <w:numFmt w:val="upperRoman"/>
      <w:pStyle w:val="Level6"/>
      <w:lvlText w:val="(%6)"/>
      <w:lvlJc w:val="left"/>
      <w:pPr>
        <w:tabs>
          <w:tab w:val="num" w:pos="3288"/>
        </w:tabs>
        <w:ind w:left="3288" w:hanging="680"/>
      </w:pPr>
      <w:rPr>
        <w:rFonts w:cs="Times New Roman"/>
      </w:rPr>
    </w:lvl>
    <w:lvl w:ilvl="6">
      <w:start w:val="1"/>
      <w:numFmt w:val="none"/>
      <w:pStyle w:val="Level7"/>
      <w:lvlText w:val=""/>
      <w:lvlJc w:val="left"/>
      <w:pPr>
        <w:tabs>
          <w:tab w:val="num" w:pos="3288"/>
        </w:tabs>
        <w:ind w:left="3288" w:hanging="680"/>
      </w:pPr>
      <w:rPr>
        <w:rFonts w:cs="Times New Roman"/>
      </w:rPr>
    </w:lvl>
    <w:lvl w:ilvl="7">
      <w:start w:val="1"/>
      <w:numFmt w:val="none"/>
      <w:pStyle w:val="Level8"/>
      <w:lvlText w:val=""/>
      <w:lvlJc w:val="left"/>
      <w:pPr>
        <w:tabs>
          <w:tab w:val="num" w:pos="3288"/>
        </w:tabs>
        <w:ind w:left="3288" w:hanging="680"/>
      </w:pPr>
      <w:rPr>
        <w:rFonts w:cs="Times New Roman"/>
      </w:rPr>
    </w:lvl>
    <w:lvl w:ilvl="8">
      <w:start w:val="1"/>
      <w:numFmt w:val="none"/>
      <w:pStyle w:val="Level9"/>
      <w:lvlText w:val=""/>
      <w:lvlJc w:val="left"/>
      <w:pPr>
        <w:tabs>
          <w:tab w:val="num" w:pos="3288"/>
        </w:tabs>
        <w:ind w:left="3288" w:hanging="680"/>
      </w:pPr>
      <w:rPr>
        <w:rFonts w:cs="Times New Roman"/>
      </w:rPr>
    </w:lvl>
  </w:abstractNum>
  <w:abstractNum w:abstractNumId="20" w15:restartNumberingAfterBreak="0">
    <w:nsid w:val="72167685"/>
    <w:multiLevelType w:val="multilevel"/>
    <w:tmpl w:val="286C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F081842"/>
    <w:multiLevelType w:val="hybridMultilevel"/>
    <w:tmpl w:val="B04E40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950871">
    <w:abstractNumId w:val="2"/>
  </w:num>
  <w:num w:numId="2" w16cid:durableId="1865364666">
    <w:abstractNumId w:val="15"/>
  </w:num>
  <w:num w:numId="3" w16cid:durableId="319503379">
    <w:abstractNumId w:val="4"/>
  </w:num>
  <w:num w:numId="4" w16cid:durableId="1460027766">
    <w:abstractNumId w:val="18"/>
  </w:num>
  <w:num w:numId="5" w16cid:durableId="1733768309">
    <w:abstractNumId w:val="12"/>
  </w:num>
  <w:num w:numId="6" w16cid:durableId="630942357">
    <w:abstractNumId w:val="7"/>
  </w:num>
  <w:num w:numId="7" w16cid:durableId="2005817812">
    <w:abstractNumId w:val="9"/>
  </w:num>
  <w:num w:numId="8" w16cid:durableId="49171987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81669069">
    <w:abstractNumId w:val="10"/>
  </w:num>
  <w:num w:numId="10" w16cid:durableId="1969585352">
    <w:abstractNumId w:val="14"/>
  </w:num>
  <w:num w:numId="11" w16cid:durableId="726759532">
    <w:abstractNumId w:val="1"/>
  </w:num>
  <w:num w:numId="12" w16cid:durableId="1315570629">
    <w:abstractNumId w:val="17"/>
  </w:num>
  <w:num w:numId="13" w16cid:durableId="1134103095">
    <w:abstractNumId w:val="3"/>
  </w:num>
  <w:num w:numId="14" w16cid:durableId="1692143309">
    <w:abstractNumId w:val="16"/>
  </w:num>
  <w:num w:numId="15" w16cid:durableId="39788642">
    <w:abstractNumId w:val="5"/>
  </w:num>
  <w:num w:numId="16" w16cid:durableId="1666781587">
    <w:abstractNumId w:val="8"/>
  </w:num>
  <w:num w:numId="17" w16cid:durableId="2134711179">
    <w:abstractNumId w:val="20"/>
  </w:num>
  <w:num w:numId="18" w16cid:durableId="1994066225">
    <w:abstractNumId w:val="13"/>
  </w:num>
  <w:num w:numId="19" w16cid:durableId="2090074196">
    <w:abstractNumId w:val="0"/>
  </w:num>
  <w:num w:numId="20" w16cid:durableId="997657901">
    <w:abstractNumId w:val="21"/>
  </w:num>
  <w:num w:numId="21" w16cid:durableId="1549141908">
    <w:abstractNumId w:val="11"/>
  </w:num>
  <w:num w:numId="22" w16cid:durableId="474180627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92"/>
    <w:rsid w:val="00011CC6"/>
    <w:rsid w:val="00017836"/>
    <w:rsid w:val="000265DE"/>
    <w:rsid w:val="00041297"/>
    <w:rsid w:val="00041CFD"/>
    <w:rsid w:val="0004556E"/>
    <w:rsid w:val="00074AFB"/>
    <w:rsid w:val="00086EEB"/>
    <w:rsid w:val="000A18A7"/>
    <w:rsid w:val="000A235B"/>
    <w:rsid w:val="000B0592"/>
    <w:rsid w:val="000C3331"/>
    <w:rsid w:val="000D1D23"/>
    <w:rsid w:val="000F16E0"/>
    <w:rsid w:val="00107D8E"/>
    <w:rsid w:val="00111AD4"/>
    <w:rsid w:val="00120136"/>
    <w:rsid w:val="00130402"/>
    <w:rsid w:val="00131462"/>
    <w:rsid w:val="00137541"/>
    <w:rsid w:val="001731D2"/>
    <w:rsid w:val="00180E03"/>
    <w:rsid w:val="001842D5"/>
    <w:rsid w:val="00197C9A"/>
    <w:rsid w:val="001A7679"/>
    <w:rsid w:val="001B450B"/>
    <w:rsid w:val="001D1EB6"/>
    <w:rsid w:val="001D3EB7"/>
    <w:rsid w:val="001F2327"/>
    <w:rsid w:val="00225F48"/>
    <w:rsid w:val="00234A54"/>
    <w:rsid w:val="00234E99"/>
    <w:rsid w:val="00236C15"/>
    <w:rsid w:val="002425AB"/>
    <w:rsid w:val="00257921"/>
    <w:rsid w:val="002600E9"/>
    <w:rsid w:val="0026288F"/>
    <w:rsid w:val="002700E7"/>
    <w:rsid w:val="00281FE2"/>
    <w:rsid w:val="00292CD0"/>
    <w:rsid w:val="00295EFF"/>
    <w:rsid w:val="002C7F5E"/>
    <w:rsid w:val="002D1857"/>
    <w:rsid w:val="002D1A8E"/>
    <w:rsid w:val="002F0211"/>
    <w:rsid w:val="00304B8E"/>
    <w:rsid w:val="00307C1E"/>
    <w:rsid w:val="003260CB"/>
    <w:rsid w:val="00357D97"/>
    <w:rsid w:val="00365712"/>
    <w:rsid w:val="00374170"/>
    <w:rsid w:val="00386573"/>
    <w:rsid w:val="00386C55"/>
    <w:rsid w:val="00393802"/>
    <w:rsid w:val="00393B5F"/>
    <w:rsid w:val="003963F3"/>
    <w:rsid w:val="0039785B"/>
    <w:rsid w:val="003A6282"/>
    <w:rsid w:val="003A7C01"/>
    <w:rsid w:val="003B1AC5"/>
    <w:rsid w:val="003B3F29"/>
    <w:rsid w:val="003B5596"/>
    <w:rsid w:val="003B6D9D"/>
    <w:rsid w:val="003D5EB1"/>
    <w:rsid w:val="003E2B7D"/>
    <w:rsid w:val="003E7E62"/>
    <w:rsid w:val="00402F52"/>
    <w:rsid w:val="00411F23"/>
    <w:rsid w:val="00414C43"/>
    <w:rsid w:val="00416105"/>
    <w:rsid w:val="004168B2"/>
    <w:rsid w:val="0043245F"/>
    <w:rsid w:val="00436750"/>
    <w:rsid w:val="0045498F"/>
    <w:rsid w:val="00462489"/>
    <w:rsid w:val="00462C3A"/>
    <w:rsid w:val="0046455F"/>
    <w:rsid w:val="00475B00"/>
    <w:rsid w:val="004828C1"/>
    <w:rsid w:val="004932A2"/>
    <w:rsid w:val="004B34BF"/>
    <w:rsid w:val="004C0EF2"/>
    <w:rsid w:val="004D393F"/>
    <w:rsid w:val="004E7EDF"/>
    <w:rsid w:val="004F088D"/>
    <w:rsid w:val="0050032C"/>
    <w:rsid w:val="005108A7"/>
    <w:rsid w:val="005171FE"/>
    <w:rsid w:val="005269DA"/>
    <w:rsid w:val="00534468"/>
    <w:rsid w:val="00535979"/>
    <w:rsid w:val="0055054C"/>
    <w:rsid w:val="005630DD"/>
    <w:rsid w:val="00566F2A"/>
    <w:rsid w:val="00567850"/>
    <w:rsid w:val="00574D89"/>
    <w:rsid w:val="00583874"/>
    <w:rsid w:val="00586635"/>
    <w:rsid w:val="00587C07"/>
    <w:rsid w:val="00591B76"/>
    <w:rsid w:val="005B259B"/>
    <w:rsid w:val="005D7594"/>
    <w:rsid w:val="005E0506"/>
    <w:rsid w:val="005E08F0"/>
    <w:rsid w:val="005E45EF"/>
    <w:rsid w:val="005F203F"/>
    <w:rsid w:val="005F6B5F"/>
    <w:rsid w:val="00601192"/>
    <w:rsid w:val="00606D2B"/>
    <w:rsid w:val="00611768"/>
    <w:rsid w:val="0062375C"/>
    <w:rsid w:val="00630FC8"/>
    <w:rsid w:val="00656949"/>
    <w:rsid w:val="00657B7C"/>
    <w:rsid w:val="00661DA7"/>
    <w:rsid w:val="00683D80"/>
    <w:rsid w:val="00686704"/>
    <w:rsid w:val="006A4C6E"/>
    <w:rsid w:val="006B660B"/>
    <w:rsid w:val="006C3BFD"/>
    <w:rsid w:val="006D2193"/>
    <w:rsid w:val="006D4995"/>
    <w:rsid w:val="006E1961"/>
    <w:rsid w:val="006E306D"/>
    <w:rsid w:val="006F2D41"/>
    <w:rsid w:val="006F3C0E"/>
    <w:rsid w:val="006F71B2"/>
    <w:rsid w:val="007039A2"/>
    <w:rsid w:val="00714DE9"/>
    <w:rsid w:val="00715A1D"/>
    <w:rsid w:val="00717D95"/>
    <w:rsid w:val="00736D8C"/>
    <w:rsid w:val="00747A88"/>
    <w:rsid w:val="00751715"/>
    <w:rsid w:val="00762096"/>
    <w:rsid w:val="007633DC"/>
    <w:rsid w:val="0076524A"/>
    <w:rsid w:val="007734E3"/>
    <w:rsid w:val="00777882"/>
    <w:rsid w:val="00792403"/>
    <w:rsid w:val="00792777"/>
    <w:rsid w:val="00795EEB"/>
    <w:rsid w:val="007A4BF8"/>
    <w:rsid w:val="007B1D9F"/>
    <w:rsid w:val="007B238B"/>
    <w:rsid w:val="00806D7B"/>
    <w:rsid w:val="00834817"/>
    <w:rsid w:val="00835621"/>
    <w:rsid w:val="008544B8"/>
    <w:rsid w:val="008544CB"/>
    <w:rsid w:val="00855059"/>
    <w:rsid w:val="00856E02"/>
    <w:rsid w:val="00857557"/>
    <w:rsid w:val="00857FFD"/>
    <w:rsid w:val="0087211B"/>
    <w:rsid w:val="0087507D"/>
    <w:rsid w:val="008752E4"/>
    <w:rsid w:val="0087691E"/>
    <w:rsid w:val="00881807"/>
    <w:rsid w:val="008849B2"/>
    <w:rsid w:val="008913E5"/>
    <w:rsid w:val="00892D9F"/>
    <w:rsid w:val="00893A68"/>
    <w:rsid w:val="008A0527"/>
    <w:rsid w:val="008A21AC"/>
    <w:rsid w:val="008A2C94"/>
    <w:rsid w:val="008A44BB"/>
    <w:rsid w:val="008D471C"/>
    <w:rsid w:val="008E2932"/>
    <w:rsid w:val="008F4AAB"/>
    <w:rsid w:val="009018EA"/>
    <w:rsid w:val="0090300E"/>
    <w:rsid w:val="00905A15"/>
    <w:rsid w:val="0092404E"/>
    <w:rsid w:val="00925BCA"/>
    <w:rsid w:val="00926269"/>
    <w:rsid w:val="009439A8"/>
    <w:rsid w:val="00945449"/>
    <w:rsid w:val="00955426"/>
    <w:rsid w:val="00956992"/>
    <w:rsid w:val="00956B88"/>
    <w:rsid w:val="00956E1F"/>
    <w:rsid w:val="009635BD"/>
    <w:rsid w:val="00973E11"/>
    <w:rsid w:val="00985331"/>
    <w:rsid w:val="009A695D"/>
    <w:rsid w:val="009A775E"/>
    <w:rsid w:val="009B0B9A"/>
    <w:rsid w:val="009B230F"/>
    <w:rsid w:val="009B367E"/>
    <w:rsid w:val="009B40E4"/>
    <w:rsid w:val="009B5724"/>
    <w:rsid w:val="009C24DB"/>
    <w:rsid w:val="009C4680"/>
    <w:rsid w:val="009C6AEB"/>
    <w:rsid w:val="009D1A06"/>
    <w:rsid w:val="009D4F50"/>
    <w:rsid w:val="009D6935"/>
    <w:rsid w:val="00A05C9C"/>
    <w:rsid w:val="00A10967"/>
    <w:rsid w:val="00A34AA7"/>
    <w:rsid w:val="00A37759"/>
    <w:rsid w:val="00A42BA6"/>
    <w:rsid w:val="00A4467C"/>
    <w:rsid w:val="00A45F42"/>
    <w:rsid w:val="00A502C2"/>
    <w:rsid w:val="00A643B6"/>
    <w:rsid w:val="00A74A3B"/>
    <w:rsid w:val="00A83530"/>
    <w:rsid w:val="00AA2E54"/>
    <w:rsid w:val="00AB0DA3"/>
    <w:rsid w:val="00AB6AF2"/>
    <w:rsid w:val="00AD7539"/>
    <w:rsid w:val="00AE2047"/>
    <w:rsid w:val="00AE4321"/>
    <w:rsid w:val="00AF6535"/>
    <w:rsid w:val="00B00EE0"/>
    <w:rsid w:val="00B0511A"/>
    <w:rsid w:val="00B1173F"/>
    <w:rsid w:val="00B30BB9"/>
    <w:rsid w:val="00B410C6"/>
    <w:rsid w:val="00B6176C"/>
    <w:rsid w:val="00B645B1"/>
    <w:rsid w:val="00B649AF"/>
    <w:rsid w:val="00B83D20"/>
    <w:rsid w:val="00BB5431"/>
    <w:rsid w:val="00BD25C9"/>
    <w:rsid w:val="00BD5652"/>
    <w:rsid w:val="00BE7CAB"/>
    <w:rsid w:val="00C0109B"/>
    <w:rsid w:val="00C039FA"/>
    <w:rsid w:val="00C03AB0"/>
    <w:rsid w:val="00C063AF"/>
    <w:rsid w:val="00C417E4"/>
    <w:rsid w:val="00C456F0"/>
    <w:rsid w:val="00C46A48"/>
    <w:rsid w:val="00C50A1D"/>
    <w:rsid w:val="00C51C16"/>
    <w:rsid w:val="00C53217"/>
    <w:rsid w:val="00C7176B"/>
    <w:rsid w:val="00C754B6"/>
    <w:rsid w:val="00C93CA9"/>
    <w:rsid w:val="00CA62B5"/>
    <w:rsid w:val="00CC2EFD"/>
    <w:rsid w:val="00CC537A"/>
    <w:rsid w:val="00CD266D"/>
    <w:rsid w:val="00CD2E8A"/>
    <w:rsid w:val="00CD4DD0"/>
    <w:rsid w:val="00CE1E28"/>
    <w:rsid w:val="00CE67D6"/>
    <w:rsid w:val="00CF28A0"/>
    <w:rsid w:val="00CF744F"/>
    <w:rsid w:val="00D16097"/>
    <w:rsid w:val="00D235B8"/>
    <w:rsid w:val="00D4104B"/>
    <w:rsid w:val="00D463E8"/>
    <w:rsid w:val="00D47690"/>
    <w:rsid w:val="00D51F65"/>
    <w:rsid w:val="00D7342B"/>
    <w:rsid w:val="00D75A1E"/>
    <w:rsid w:val="00D76A08"/>
    <w:rsid w:val="00D838DF"/>
    <w:rsid w:val="00D9139F"/>
    <w:rsid w:val="00D96BC3"/>
    <w:rsid w:val="00DA2E0E"/>
    <w:rsid w:val="00DA4BB1"/>
    <w:rsid w:val="00DD7735"/>
    <w:rsid w:val="00DE5735"/>
    <w:rsid w:val="00DE5823"/>
    <w:rsid w:val="00DF7047"/>
    <w:rsid w:val="00E003BF"/>
    <w:rsid w:val="00E21379"/>
    <w:rsid w:val="00E3268F"/>
    <w:rsid w:val="00E34F4C"/>
    <w:rsid w:val="00E67089"/>
    <w:rsid w:val="00E732B4"/>
    <w:rsid w:val="00E952A4"/>
    <w:rsid w:val="00EA1612"/>
    <w:rsid w:val="00EA7321"/>
    <w:rsid w:val="00EB2A99"/>
    <w:rsid w:val="00ED0743"/>
    <w:rsid w:val="00ED0823"/>
    <w:rsid w:val="00ED519F"/>
    <w:rsid w:val="00EE061A"/>
    <w:rsid w:val="00EE26A3"/>
    <w:rsid w:val="00EE4A7D"/>
    <w:rsid w:val="00EF554C"/>
    <w:rsid w:val="00EF556D"/>
    <w:rsid w:val="00F00EFA"/>
    <w:rsid w:val="00F067DD"/>
    <w:rsid w:val="00F10CF3"/>
    <w:rsid w:val="00F11155"/>
    <w:rsid w:val="00F15E57"/>
    <w:rsid w:val="00F17EE7"/>
    <w:rsid w:val="00F35F89"/>
    <w:rsid w:val="00F4022B"/>
    <w:rsid w:val="00F41EFA"/>
    <w:rsid w:val="00F43872"/>
    <w:rsid w:val="00F52807"/>
    <w:rsid w:val="00F537AB"/>
    <w:rsid w:val="00F56EB3"/>
    <w:rsid w:val="00F57531"/>
    <w:rsid w:val="00F61CCF"/>
    <w:rsid w:val="00F758B6"/>
    <w:rsid w:val="00F9629D"/>
    <w:rsid w:val="00FB21B8"/>
    <w:rsid w:val="00FC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39321"/>
  <w15:chartTrackingRefBased/>
  <w15:docId w15:val="{C492DC36-5ECF-4CCA-A579-330490BB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979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1"/>
    <w:qFormat/>
    <w:rsid w:val="00C063AF"/>
    <w:pPr>
      <w:keepNext/>
      <w:keepLines/>
      <w:spacing w:before="360" w:after="0"/>
      <w:ind w:left="-113"/>
      <w:outlineLvl w:val="0"/>
    </w:pPr>
    <w:rPr>
      <w:rFonts w:eastAsia="Times New Roman"/>
      <w:b/>
      <w:color w:val="00000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C063AF"/>
    <w:pPr>
      <w:keepNext/>
      <w:keepLines/>
      <w:spacing w:before="240" w:after="0"/>
      <w:ind w:left="-113"/>
      <w:outlineLvl w:val="1"/>
    </w:pPr>
    <w:rPr>
      <w:rFonts w:eastAsia="Times New Roman"/>
      <w:b/>
      <w:sz w:val="32"/>
      <w:szCs w:val="26"/>
    </w:rPr>
  </w:style>
  <w:style w:type="paragraph" w:styleId="Heading3">
    <w:name w:val="heading 3"/>
    <w:aliases w:val="Brady 3rd Level Numbering,Heading 3 (Requirements),head 3,H3,Subheading,Bold 12,L3,h3,Section,Annotationen,Header 3,dd heading 3,dh3,3,sub-sub,3 bullet,b,subhead,H31,Hd2,(Alt+3),(Alt+3)1,(Alt+3)2,(Alt+3)3,(Alt+3)4,(Alt+3)5,(Alt+3)6,(Alt+3)11"/>
    <w:basedOn w:val="Normal"/>
    <w:next w:val="Normal"/>
    <w:link w:val="Heading3Char"/>
    <w:uiPriority w:val="9"/>
    <w:qFormat/>
    <w:rsid w:val="00C063AF"/>
    <w:pPr>
      <w:keepNext/>
      <w:keepLines/>
      <w:spacing w:before="240" w:after="0"/>
      <w:ind w:left="-113"/>
      <w:outlineLvl w:val="2"/>
    </w:pPr>
    <w:rPr>
      <w:rFonts w:eastAsia="Times New Roman"/>
      <w:b/>
      <w:sz w:val="24"/>
    </w:rPr>
  </w:style>
  <w:style w:type="paragraph" w:styleId="Heading4">
    <w:name w:val="heading 4"/>
    <w:basedOn w:val="Normal"/>
    <w:next w:val="Normal"/>
    <w:link w:val="Heading4Char"/>
    <w:uiPriority w:val="1"/>
    <w:qFormat/>
    <w:rsid w:val="00C063AF"/>
    <w:pPr>
      <w:keepNext/>
      <w:keepLines/>
      <w:spacing w:before="240" w:after="0"/>
      <w:ind w:left="-113"/>
      <w:outlineLvl w:val="3"/>
    </w:pPr>
    <w:rPr>
      <w:rFonts w:eastAsia="Times New Roman"/>
      <w:b/>
      <w:i/>
      <w:iCs/>
    </w:rPr>
  </w:style>
  <w:style w:type="paragraph" w:styleId="Heading5">
    <w:name w:val="heading 5"/>
    <w:basedOn w:val="Normal"/>
    <w:next w:val="Normal"/>
    <w:link w:val="Heading5Char"/>
    <w:uiPriority w:val="1"/>
    <w:qFormat/>
    <w:rsid w:val="00C063AF"/>
    <w:pPr>
      <w:keepNext/>
      <w:keepLines/>
      <w:spacing w:before="240" w:after="0"/>
      <w:ind w:left="-113"/>
      <w:outlineLvl w:val="4"/>
    </w:pPr>
    <w:rPr>
      <w:rFonts w:eastAsia="Times New Roman"/>
      <w:i/>
    </w:rPr>
  </w:style>
  <w:style w:type="paragraph" w:styleId="Heading6">
    <w:name w:val="heading 6"/>
    <w:basedOn w:val="Normal"/>
    <w:next w:val="Normal"/>
    <w:link w:val="Heading6Char"/>
    <w:uiPriority w:val="1"/>
    <w:unhideWhenUsed/>
    <w:rsid w:val="00393802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/>
      <w:color w:val="38112B"/>
    </w:rPr>
  </w:style>
  <w:style w:type="paragraph" w:styleId="Heading7">
    <w:name w:val="heading 7"/>
    <w:basedOn w:val="Normal"/>
    <w:next w:val="Normal"/>
    <w:link w:val="Heading7Char"/>
    <w:uiPriority w:val="1"/>
    <w:unhideWhenUsed/>
    <w:rsid w:val="00393802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38112B"/>
    </w:rPr>
  </w:style>
  <w:style w:type="paragraph" w:styleId="Heading8">
    <w:name w:val="heading 8"/>
    <w:basedOn w:val="Normal"/>
    <w:next w:val="Normal"/>
    <w:link w:val="Heading8Char"/>
    <w:uiPriority w:val="1"/>
    <w:unhideWhenUsed/>
    <w:rsid w:val="00393802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rsid w:val="00393802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A4C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A4C6E"/>
  </w:style>
  <w:style w:type="paragraph" w:styleId="Footer">
    <w:name w:val="footer"/>
    <w:basedOn w:val="Normal"/>
    <w:link w:val="FooterChar"/>
    <w:uiPriority w:val="99"/>
    <w:unhideWhenUsed/>
    <w:rsid w:val="006A4C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C6E"/>
  </w:style>
  <w:style w:type="paragraph" w:styleId="NormalWeb">
    <w:name w:val="Normal (Web)"/>
    <w:basedOn w:val="Normal"/>
    <w:uiPriority w:val="99"/>
    <w:semiHidden/>
    <w:unhideWhenUsed/>
    <w:rsid w:val="00B410C6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character" w:customStyle="1" w:styleId="Heading1Char">
    <w:name w:val="Heading 1 Char"/>
    <w:link w:val="Heading1"/>
    <w:uiPriority w:val="1"/>
    <w:rsid w:val="00C063AF"/>
    <w:rPr>
      <w:rFonts w:eastAsia="Times New Roman"/>
      <w:b/>
      <w:color w:val="000000"/>
      <w:sz w:val="40"/>
      <w:szCs w:val="32"/>
    </w:rPr>
  </w:style>
  <w:style w:type="character" w:customStyle="1" w:styleId="Heading2Char">
    <w:name w:val="Heading 2 Char"/>
    <w:link w:val="Heading2"/>
    <w:uiPriority w:val="1"/>
    <w:rsid w:val="00C063AF"/>
    <w:rPr>
      <w:rFonts w:eastAsia="Times New Roman"/>
      <w:b/>
      <w:sz w:val="32"/>
      <w:szCs w:val="26"/>
    </w:rPr>
  </w:style>
  <w:style w:type="character" w:customStyle="1" w:styleId="Heading3Char">
    <w:name w:val="Heading 3 Char"/>
    <w:aliases w:val="Brady 3rd Level Numbering Char,Heading 3 (Requirements) Char,head 3 Char,H3 Char,Subheading Char,Bold 12 Char,L3 Char,h3 Char,Section Char,Annotationen Char,Header 3 Char,dd heading 3 Char,dh3 Char,3 Char,sub-sub Char,3 bullet Char,b Char"/>
    <w:link w:val="Heading3"/>
    <w:uiPriority w:val="9"/>
    <w:rsid w:val="00C063AF"/>
    <w:rPr>
      <w:rFonts w:eastAsia="Times New Roman"/>
      <w:b/>
      <w:sz w:val="24"/>
    </w:rPr>
  </w:style>
  <w:style w:type="character" w:customStyle="1" w:styleId="Heading4Char">
    <w:name w:val="Heading 4 Char"/>
    <w:link w:val="Heading4"/>
    <w:uiPriority w:val="1"/>
    <w:rsid w:val="00C063AF"/>
    <w:rPr>
      <w:rFonts w:eastAsia="Times New Roman"/>
      <w:b/>
      <w:i/>
      <w:iCs/>
    </w:rPr>
  </w:style>
  <w:style w:type="numbering" w:customStyle="1" w:styleId="Style1">
    <w:name w:val="Style1"/>
    <w:uiPriority w:val="99"/>
    <w:rsid w:val="000265DE"/>
    <w:pPr>
      <w:numPr>
        <w:numId w:val="3"/>
      </w:numPr>
    </w:pPr>
  </w:style>
  <w:style w:type="paragraph" w:customStyle="1" w:styleId="BulletPointLevel2">
    <w:name w:val="Bullet Point Level 2"/>
    <w:basedOn w:val="Normal"/>
    <w:link w:val="BulletPointLevel2Char"/>
    <w:uiPriority w:val="3"/>
    <w:rsid w:val="00475B00"/>
    <w:pPr>
      <w:keepNext/>
      <w:keepLines/>
      <w:spacing w:before="240" w:after="0"/>
      <w:outlineLvl w:val="0"/>
    </w:pPr>
    <w:rPr>
      <w:rFonts w:eastAsia="Times New Roman"/>
      <w:b/>
      <w:color w:val="000000"/>
      <w:sz w:val="32"/>
      <w:szCs w:val="32"/>
    </w:rPr>
  </w:style>
  <w:style w:type="paragraph" w:customStyle="1" w:styleId="BulletPointLevel3">
    <w:name w:val="Bullet Point Level 3"/>
    <w:basedOn w:val="Normal"/>
    <w:link w:val="BulletPointLevel3Char"/>
    <w:uiPriority w:val="3"/>
    <w:rsid w:val="00386573"/>
    <w:pPr>
      <w:ind w:left="1440"/>
    </w:pPr>
    <w:rPr>
      <w:b/>
      <w:sz w:val="32"/>
    </w:rPr>
  </w:style>
  <w:style w:type="character" w:customStyle="1" w:styleId="BulletPointLevel2Char">
    <w:name w:val="Bullet Point Level 2 Char"/>
    <w:basedOn w:val="DefaultParagraphFont"/>
    <w:link w:val="BulletPointLevel2"/>
    <w:uiPriority w:val="3"/>
    <w:rsid w:val="00475B00"/>
    <w:rPr>
      <w:rFonts w:eastAsia="Times New Roman"/>
      <w:b/>
      <w:color w:val="000000"/>
      <w:sz w:val="32"/>
      <w:szCs w:val="32"/>
    </w:rPr>
  </w:style>
  <w:style w:type="character" w:customStyle="1" w:styleId="BulletPointLevel3Char">
    <w:name w:val="Bullet Point Level 3 Char"/>
    <w:link w:val="BulletPointLevel3"/>
    <w:uiPriority w:val="3"/>
    <w:rsid w:val="00475B00"/>
    <w:rPr>
      <w:b/>
      <w:sz w:val="32"/>
    </w:rPr>
  </w:style>
  <w:style w:type="paragraph" w:customStyle="1" w:styleId="BulletPointLevel4">
    <w:name w:val="Bullet Point Level 4"/>
    <w:basedOn w:val="Normal"/>
    <w:link w:val="BulletPointLevel4Char"/>
    <w:uiPriority w:val="3"/>
    <w:rsid w:val="00F4022B"/>
    <w:pPr>
      <w:ind w:left="2160"/>
    </w:pPr>
    <w:rPr>
      <w:b/>
      <w:sz w:val="32"/>
    </w:rPr>
  </w:style>
  <w:style w:type="paragraph" w:styleId="Title">
    <w:name w:val="Title"/>
    <w:basedOn w:val="Normal"/>
    <w:next w:val="Normal"/>
    <w:link w:val="TitleChar"/>
    <w:uiPriority w:val="10"/>
    <w:rsid w:val="00F4022B"/>
    <w:pPr>
      <w:spacing w:before="0" w:after="0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BulletPointLevel4Char">
    <w:name w:val="Bullet Point Level 4 Char"/>
    <w:link w:val="BulletPointLevel4"/>
    <w:uiPriority w:val="3"/>
    <w:rsid w:val="00475B00"/>
    <w:rPr>
      <w:b/>
      <w:sz w:val="32"/>
    </w:rPr>
  </w:style>
  <w:style w:type="character" w:customStyle="1" w:styleId="TitleChar">
    <w:name w:val="Title Char"/>
    <w:link w:val="Title"/>
    <w:uiPriority w:val="10"/>
    <w:rsid w:val="00F4022B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Heading5Char">
    <w:name w:val="Heading 5 Char"/>
    <w:link w:val="Heading5"/>
    <w:uiPriority w:val="1"/>
    <w:rsid w:val="00C063AF"/>
    <w:rPr>
      <w:rFonts w:eastAsia="Times New Roman"/>
      <w:i/>
    </w:rPr>
  </w:style>
  <w:style w:type="character" w:customStyle="1" w:styleId="Heading6Char">
    <w:name w:val="Heading 6 Char"/>
    <w:link w:val="Heading6"/>
    <w:uiPriority w:val="1"/>
    <w:rsid w:val="00475B00"/>
    <w:rPr>
      <w:rFonts w:ascii="Calibri Light" w:eastAsia="Times New Roman" w:hAnsi="Calibri Light"/>
      <w:color w:val="38112B"/>
    </w:rPr>
  </w:style>
  <w:style w:type="character" w:customStyle="1" w:styleId="Heading7Char">
    <w:name w:val="Heading 7 Char"/>
    <w:link w:val="Heading7"/>
    <w:uiPriority w:val="1"/>
    <w:rsid w:val="00475B00"/>
    <w:rPr>
      <w:rFonts w:ascii="Calibri Light" w:eastAsia="Times New Roman" w:hAnsi="Calibri Light"/>
      <w:i/>
      <w:iCs/>
      <w:color w:val="38112B"/>
    </w:rPr>
  </w:style>
  <w:style w:type="character" w:customStyle="1" w:styleId="Heading8Char">
    <w:name w:val="Heading 8 Char"/>
    <w:link w:val="Heading8"/>
    <w:uiPriority w:val="1"/>
    <w:rsid w:val="00475B00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Heading9Char">
    <w:name w:val="Heading 9 Char"/>
    <w:link w:val="Heading9"/>
    <w:uiPriority w:val="1"/>
    <w:semiHidden/>
    <w:rsid w:val="00475B00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ListParagraph">
    <w:name w:val="List Paragraph"/>
    <w:aliases w:val="Bullet Point"/>
    <w:basedOn w:val="Normal"/>
    <w:link w:val="ListParagraphChar"/>
    <w:uiPriority w:val="34"/>
    <w:qFormat/>
    <w:rsid w:val="001D1EB6"/>
    <w:pPr>
      <w:numPr>
        <w:numId w:val="4"/>
      </w:numPr>
      <w:contextualSpacing/>
    </w:pPr>
  </w:style>
  <w:style w:type="character" w:styleId="IntenseReference">
    <w:name w:val="Intense Reference"/>
    <w:uiPriority w:val="32"/>
    <w:rsid w:val="00402F52"/>
    <w:rPr>
      <w:b/>
      <w:bCs/>
      <w:smallCaps/>
      <w:color w:val="722257"/>
      <w:spacing w:val="5"/>
    </w:rPr>
  </w:style>
  <w:style w:type="paragraph" w:styleId="Quote">
    <w:name w:val="Quote"/>
    <w:aliases w:val="Brady Highlight - Quote - Emphasis"/>
    <w:basedOn w:val="Normal"/>
    <w:next w:val="Normal"/>
    <w:link w:val="QuoteChar"/>
    <w:uiPriority w:val="29"/>
    <w:rsid w:val="00402F52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aliases w:val="Brady Highlight - Quote - Emphasis Char"/>
    <w:link w:val="Quote"/>
    <w:uiPriority w:val="29"/>
    <w:rsid w:val="00402F52"/>
    <w:rPr>
      <w:rFonts w:ascii="Arial" w:hAnsi="Arial"/>
      <w:i/>
      <w:iCs/>
      <w:color w:val="40404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690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7690"/>
    <w:rPr>
      <w:rFonts w:ascii="Segoe UI" w:hAnsi="Segoe UI" w:cs="Segoe UI"/>
      <w:sz w:val="18"/>
      <w:szCs w:val="18"/>
    </w:rPr>
  </w:style>
  <w:style w:type="character" w:styleId="SubtleEmphasis">
    <w:name w:val="Subtle Emphasis"/>
    <w:uiPriority w:val="19"/>
    <w:rsid w:val="00E21379"/>
    <w:rPr>
      <w:i/>
      <w:iCs/>
      <w:color w:val="404040"/>
    </w:rPr>
  </w:style>
  <w:style w:type="character" w:customStyle="1" w:styleId="ListParagraphChar">
    <w:name w:val="List Paragraph Char"/>
    <w:aliases w:val="Bullet Point Char"/>
    <w:link w:val="ListParagraph"/>
    <w:uiPriority w:val="1"/>
    <w:rsid w:val="00535979"/>
  </w:style>
  <w:style w:type="character" w:styleId="Emphasis">
    <w:name w:val="Emphasis"/>
    <w:uiPriority w:val="20"/>
    <w:rsid w:val="00E21379"/>
    <w:rPr>
      <w:i/>
      <w:iCs/>
    </w:rPr>
  </w:style>
  <w:style w:type="character" w:styleId="SubtleReference">
    <w:name w:val="Subtle Reference"/>
    <w:uiPriority w:val="31"/>
    <w:rsid w:val="00017836"/>
    <w:rPr>
      <w:smallCaps/>
      <w:color w:val="5A5A5A"/>
    </w:rPr>
  </w:style>
  <w:style w:type="paragraph" w:customStyle="1" w:styleId="FrontCoverTitle">
    <w:name w:val="Front Cover Title"/>
    <w:basedOn w:val="Normal"/>
    <w:link w:val="FrontCoverTitleChar"/>
    <w:uiPriority w:val="3"/>
    <w:qFormat/>
    <w:rsid w:val="00041297"/>
    <w:rPr>
      <w:b/>
      <w:color w:val="AA0061"/>
      <w:sz w:val="40"/>
    </w:rPr>
  </w:style>
  <w:style w:type="character" w:styleId="PlaceholderText">
    <w:name w:val="Placeholder Text"/>
    <w:uiPriority w:val="99"/>
    <w:semiHidden/>
    <w:rsid w:val="006E306D"/>
    <w:rPr>
      <w:color w:val="808080"/>
    </w:rPr>
  </w:style>
  <w:style w:type="character" w:customStyle="1" w:styleId="FrontCoverTitleChar">
    <w:name w:val="Front Cover Title Char"/>
    <w:link w:val="FrontCoverTitle"/>
    <w:uiPriority w:val="3"/>
    <w:rsid w:val="00475B00"/>
    <w:rPr>
      <w:b/>
      <w:color w:val="AA0061"/>
      <w:sz w:val="40"/>
    </w:rPr>
  </w:style>
  <w:style w:type="paragraph" w:customStyle="1" w:styleId="BulletPointRegularText">
    <w:name w:val="Bullet Point Regular Text"/>
    <w:basedOn w:val="Normal"/>
    <w:link w:val="BulletPointRegularTextChar"/>
    <w:uiPriority w:val="3"/>
    <w:rsid w:val="00806D7B"/>
    <w:pPr>
      <w:numPr>
        <w:numId w:val="2"/>
      </w:numPr>
    </w:pPr>
  </w:style>
  <w:style w:type="paragraph" w:customStyle="1" w:styleId="QuoteGrey">
    <w:name w:val="Quote Grey"/>
    <w:basedOn w:val="Normal"/>
    <w:link w:val="QuoteGreyChar"/>
    <w:uiPriority w:val="4"/>
    <w:qFormat/>
    <w:rsid w:val="00DA2E0E"/>
    <w:pPr>
      <w:spacing w:before="240" w:after="240"/>
      <w:ind w:left="1134" w:right="1134"/>
      <w:mirrorIndents/>
      <w:jc w:val="center"/>
    </w:pPr>
    <w:rPr>
      <w:i/>
      <w:color w:val="63666A"/>
    </w:rPr>
  </w:style>
  <w:style w:type="character" w:customStyle="1" w:styleId="BulletPointRegularTextChar">
    <w:name w:val="Bullet Point Regular Text Char"/>
    <w:link w:val="BulletPointRegularText"/>
    <w:uiPriority w:val="3"/>
    <w:rsid w:val="00475B00"/>
  </w:style>
  <w:style w:type="paragraph" w:customStyle="1" w:styleId="QuotePurple">
    <w:name w:val="Quote Purple"/>
    <w:basedOn w:val="Normal"/>
    <w:link w:val="QuotePurpleChar"/>
    <w:uiPriority w:val="4"/>
    <w:qFormat/>
    <w:rsid w:val="00DA2E0E"/>
    <w:pPr>
      <w:spacing w:before="240" w:after="240"/>
      <w:ind w:left="1134" w:right="1134"/>
      <w:mirrorIndents/>
      <w:jc w:val="center"/>
    </w:pPr>
    <w:rPr>
      <w:i/>
      <w:color w:val="753BBD"/>
    </w:rPr>
  </w:style>
  <w:style w:type="character" w:customStyle="1" w:styleId="QuoteGreyChar">
    <w:name w:val="Quote Grey Char"/>
    <w:link w:val="QuoteGrey"/>
    <w:uiPriority w:val="4"/>
    <w:rsid w:val="00DA2E0E"/>
    <w:rPr>
      <w:i/>
      <w:color w:val="63666A"/>
    </w:rPr>
  </w:style>
  <w:style w:type="paragraph" w:styleId="Caption">
    <w:name w:val="caption"/>
    <w:basedOn w:val="Normal"/>
    <w:next w:val="Normal"/>
    <w:link w:val="CaptionChar"/>
    <w:uiPriority w:val="35"/>
    <w:unhideWhenUsed/>
    <w:rsid w:val="00893A68"/>
    <w:rPr>
      <w:b/>
      <w:bCs/>
      <w:sz w:val="20"/>
      <w:szCs w:val="20"/>
    </w:rPr>
  </w:style>
  <w:style w:type="character" w:customStyle="1" w:styleId="QuotePurpleChar">
    <w:name w:val="Quote Purple Char"/>
    <w:link w:val="QuotePurple"/>
    <w:uiPriority w:val="4"/>
    <w:rsid w:val="00DA2E0E"/>
    <w:rPr>
      <w:i/>
      <w:color w:val="753BBD"/>
    </w:rPr>
  </w:style>
  <w:style w:type="paragraph" w:customStyle="1" w:styleId="FigureLabel">
    <w:name w:val="Figure Label"/>
    <w:basedOn w:val="Caption"/>
    <w:link w:val="FigureLabelChar"/>
    <w:uiPriority w:val="3"/>
    <w:qFormat/>
    <w:rsid w:val="00131462"/>
    <w:rPr>
      <w:b w:val="0"/>
      <w:i/>
      <w:sz w:val="18"/>
    </w:rPr>
  </w:style>
  <w:style w:type="table" w:styleId="TableGrid">
    <w:name w:val="Table Grid"/>
    <w:basedOn w:val="TableNormal"/>
    <w:uiPriority w:val="39"/>
    <w:rsid w:val="003A7C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Char">
    <w:name w:val="Caption Char"/>
    <w:link w:val="Caption"/>
    <w:uiPriority w:val="35"/>
    <w:rsid w:val="00893A68"/>
    <w:rPr>
      <w:rFonts w:ascii="Arial" w:hAnsi="Arial"/>
      <w:b/>
      <w:bCs/>
      <w:lang w:eastAsia="en-US"/>
    </w:rPr>
  </w:style>
  <w:style w:type="character" w:customStyle="1" w:styleId="FigureLabelChar">
    <w:name w:val="Figure Label Char"/>
    <w:link w:val="FigureLabel"/>
    <w:uiPriority w:val="3"/>
    <w:rsid w:val="00475B00"/>
    <w:rPr>
      <w:bCs/>
      <w:i/>
      <w:sz w:val="18"/>
      <w:szCs w:val="20"/>
    </w:rPr>
  </w:style>
  <w:style w:type="table" w:styleId="GridTable1Light-Accent1">
    <w:name w:val="Grid Table 1 Light Accent 1"/>
    <w:basedOn w:val="TableNormal"/>
    <w:uiPriority w:val="46"/>
    <w:rsid w:val="003A7C01"/>
    <w:tblPr>
      <w:tblStyleRowBandSize w:val="1"/>
      <w:tblStyleColBandSize w:val="1"/>
      <w:tblBorders>
        <w:top w:val="single" w:sz="4" w:space="0" w:color="DD8FC2" w:themeColor="accent1" w:themeTint="66"/>
        <w:left w:val="single" w:sz="4" w:space="0" w:color="DD8FC2" w:themeColor="accent1" w:themeTint="66"/>
        <w:bottom w:val="single" w:sz="4" w:space="0" w:color="DD8FC2" w:themeColor="accent1" w:themeTint="66"/>
        <w:right w:val="single" w:sz="4" w:space="0" w:color="DD8FC2" w:themeColor="accent1" w:themeTint="66"/>
        <w:insideH w:val="single" w:sz="4" w:space="0" w:color="DD8FC2" w:themeColor="accent1" w:themeTint="66"/>
        <w:insideV w:val="single" w:sz="4" w:space="0" w:color="DD8FC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D57A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D57A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oldCaps">
    <w:name w:val="Bold Caps"/>
    <w:basedOn w:val="Normal"/>
    <w:next w:val="Normal"/>
    <w:link w:val="BoldCapsChar"/>
    <w:uiPriority w:val="5"/>
    <w:qFormat/>
    <w:rsid w:val="00475B00"/>
    <w:rPr>
      <w:b/>
      <w:smallCaps/>
      <w:sz w:val="24"/>
    </w:rPr>
  </w:style>
  <w:style w:type="character" w:customStyle="1" w:styleId="BoldCapsChar">
    <w:name w:val="Bold Caps Char"/>
    <w:basedOn w:val="DefaultParagraphFont"/>
    <w:link w:val="BoldCaps"/>
    <w:uiPriority w:val="5"/>
    <w:rsid w:val="00475B00"/>
    <w:rPr>
      <w:b/>
      <w:smallCaps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011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1192"/>
    <w:pPr>
      <w:spacing w:before="0"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1192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1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192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customStyle="1" w:styleId="MRheading1">
    <w:name w:val="M&amp;R heading 1"/>
    <w:basedOn w:val="Normal"/>
    <w:rsid w:val="00601192"/>
    <w:pPr>
      <w:keepNext/>
      <w:keepLines/>
      <w:tabs>
        <w:tab w:val="num" w:pos="720"/>
      </w:tabs>
      <w:spacing w:before="240" w:after="0"/>
      <w:ind w:hanging="720"/>
      <w:jc w:val="both"/>
    </w:pPr>
    <w:rPr>
      <w:rFonts w:eastAsia="Times New Roman"/>
      <w:b/>
      <w:caps/>
      <w:sz w:val="20"/>
      <w:szCs w:val="20"/>
    </w:rPr>
  </w:style>
  <w:style w:type="paragraph" w:customStyle="1" w:styleId="MRheading2">
    <w:name w:val="M&amp;R heading 2"/>
    <w:basedOn w:val="Normal"/>
    <w:rsid w:val="00601192"/>
    <w:pPr>
      <w:tabs>
        <w:tab w:val="num" w:pos="720"/>
      </w:tabs>
      <w:spacing w:before="240" w:after="0"/>
      <w:ind w:left="720" w:hanging="720"/>
      <w:jc w:val="both"/>
      <w:outlineLvl w:val="1"/>
    </w:pPr>
    <w:rPr>
      <w:rFonts w:eastAsia="Times New Roman"/>
      <w:sz w:val="20"/>
      <w:szCs w:val="20"/>
    </w:rPr>
  </w:style>
  <w:style w:type="paragraph" w:customStyle="1" w:styleId="Level1">
    <w:name w:val="Level 1"/>
    <w:basedOn w:val="Normal"/>
    <w:uiPriority w:val="99"/>
    <w:rsid w:val="00601192"/>
    <w:pPr>
      <w:keepNext/>
      <w:numPr>
        <w:numId w:val="8"/>
      </w:numPr>
      <w:spacing w:before="280" w:after="140" w:line="288" w:lineRule="auto"/>
      <w:jc w:val="both"/>
    </w:pPr>
    <w:rPr>
      <w:rFonts w:eastAsiaTheme="minorHAnsi" w:cs="Arial"/>
      <w:b/>
      <w:bCs/>
      <w:lang w:eastAsia="en-US"/>
    </w:rPr>
  </w:style>
  <w:style w:type="paragraph" w:customStyle="1" w:styleId="Level2">
    <w:name w:val="Level 2"/>
    <w:basedOn w:val="Normal"/>
    <w:uiPriority w:val="99"/>
    <w:rsid w:val="00601192"/>
    <w:pPr>
      <w:numPr>
        <w:ilvl w:val="1"/>
        <w:numId w:val="8"/>
      </w:numPr>
      <w:spacing w:before="0" w:after="140" w:line="288" w:lineRule="auto"/>
      <w:jc w:val="both"/>
    </w:pPr>
    <w:rPr>
      <w:rFonts w:eastAsiaTheme="minorHAnsi" w:cs="Arial"/>
      <w:sz w:val="20"/>
      <w:szCs w:val="20"/>
      <w:lang w:eastAsia="en-US"/>
    </w:rPr>
  </w:style>
  <w:style w:type="character" w:customStyle="1" w:styleId="Level3Char">
    <w:name w:val="Level 3 Char"/>
    <w:basedOn w:val="DefaultParagraphFont"/>
    <w:link w:val="Level3"/>
    <w:uiPriority w:val="99"/>
    <w:locked/>
    <w:rsid w:val="00601192"/>
    <w:rPr>
      <w:rFonts w:cs="Arial"/>
    </w:rPr>
  </w:style>
  <w:style w:type="paragraph" w:customStyle="1" w:styleId="Level3">
    <w:name w:val="Level 3"/>
    <w:basedOn w:val="Normal"/>
    <w:link w:val="Level3Char"/>
    <w:uiPriority w:val="99"/>
    <w:rsid w:val="00601192"/>
    <w:pPr>
      <w:numPr>
        <w:ilvl w:val="2"/>
        <w:numId w:val="8"/>
      </w:numPr>
      <w:spacing w:before="0" w:after="140" w:line="288" w:lineRule="auto"/>
      <w:jc w:val="both"/>
    </w:pPr>
    <w:rPr>
      <w:rFonts w:cs="Arial"/>
    </w:rPr>
  </w:style>
  <w:style w:type="character" w:customStyle="1" w:styleId="Level4Char">
    <w:name w:val="Level 4 Char"/>
    <w:basedOn w:val="DefaultParagraphFont"/>
    <w:link w:val="Level4"/>
    <w:uiPriority w:val="99"/>
    <w:locked/>
    <w:rsid w:val="00601192"/>
    <w:rPr>
      <w:rFonts w:cs="Arial"/>
    </w:rPr>
  </w:style>
  <w:style w:type="paragraph" w:customStyle="1" w:styleId="Level4">
    <w:name w:val="Level 4"/>
    <w:basedOn w:val="Normal"/>
    <w:link w:val="Level4Char"/>
    <w:uiPriority w:val="99"/>
    <w:rsid w:val="00601192"/>
    <w:pPr>
      <w:numPr>
        <w:ilvl w:val="3"/>
        <w:numId w:val="8"/>
      </w:numPr>
      <w:spacing w:before="0" w:after="140" w:line="288" w:lineRule="auto"/>
      <w:jc w:val="both"/>
    </w:pPr>
    <w:rPr>
      <w:rFonts w:cs="Arial"/>
    </w:rPr>
  </w:style>
  <w:style w:type="paragraph" w:customStyle="1" w:styleId="Level5">
    <w:name w:val="Level 5"/>
    <w:basedOn w:val="Normal"/>
    <w:uiPriority w:val="99"/>
    <w:rsid w:val="00601192"/>
    <w:pPr>
      <w:numPr>
        <w:ilvl w:val="4"/>
        <w:numId w:val="8"/>
      </w:numPr>
      <w:spacing w:before="0" w:after="140" w:line="288" w:lineRule="auto"/>
      <w:jc w:val="both"/>
    </w:pPr>
    <w:rPr>
      <w:rFonts w:eastAsiaTheme="minorHAnsi" w:cs="Arial"/>
      <w:sz w:val="20"/>
      <w:szCs w:val="20"/>
      <w:lang w:eastAsia="en-US"/>
    </w:rPr>
  </w:style>
  <w:style w:type="paragraph" w:customStyle="1" w:styleId="Level6">
    <w:name w:val="Level 6"/>
    <w:basedOn w:val="Normal"/>
    <w:uiPriority w:val="99"/>
    <w:rsid w:val="00601192"/>
    <w:pPr>
      <w:numPr>
        <w:ilvl w:val="5"/>
        <w:numId w:val="8"/>
      </w:numPr>
      <w:spacing w:before="0" w:after="140" w:line="288" w:lineRule="auto"/>
      <w:jc w:val="both"/>
    </w:pPr>
    <w:rPr>
      <w:rFonts w:eastAsiaTheme="minorHAnsi" w:cs="Arial"/>
      <w:sz w:val="20"/>
      <w:szCs w:val="20"/>
      <w:lang w:eastAsia="en-US"/>
    </w:rPr>
  </w:style>
  <w:style w:type="paragraph" w:customStyle="1" w:styleId="Level7">
    <w:name w:val="Level 7"/>
    <w:basedOn w:val="Normal"/>
    <w:uiPriority w:val="99"/>
    <w:rsid w:val="00601192"/>
    <w:pPr>
      <w:numPr>
        <w:ilvl w:val="6"/>
        <w:numId w:val="8"/>
      </w:numPr>
      <w:spacing w:before="0" w:after="140" w:line="288" w:lineRule="auto"/>
      <w:jc w:val="both"/>
    </w:pPr>
    <w:rPr>
      <w:rFonts w:eastAsiaTheme="minorHAnsi" w:cs="Arial"/>
      <w:sz w:val="20"/>
      <w:szCs w:val="20"/>
      <w:lang w:eastAsia="en-US"/>
    </w:rPr>
  </w:style>
  <w:style w:type="paragraph" w:customStyle="1" w:styleId="Level8">
    <w:name w:val="Level 8"/>
    <w:basedOn w:val="Normal"/>
    <w:uiPriority w:val="99"/>
    <w:rsid w:val="00601192"/>
    <w:pPr>
      <w:numPr>
        <w:ilvl w:val="7"/>
        <w:numId w:val="8"/>
      </w:numPr>
      <w:spacing w:before="0" w:after="140" w:line="288" w:lineRule="auto"/>
      <w:jc w:val="both"/>
    </w:pPr>
    <w:rPr>
      <w:rFonts w:eastAsiaTheme="minorHAnsi" w:cs="Arial"/>
      <w:sz w:val="20"/>
      <w:szCs w:val="20"/>
      <w:lang w:eastAsia="en-US"/>
    </w:rPr>
  </w:style>
  <w:style w:type="paragraph" w:customStyle="1" w:styleId="Level9">
    <w:name w:val="Level 9"/>
    <w:basedOn w:val="Normal"/>
    <w:uiPriority w:val="99"/>
    <w:rsid w:val="00601192"/>
    <w:pPr>
      <w:numPr>
        <w:ilvl w:val="8"/>
        <w:numId w:val="8"/>
      </w:numPr>
      <w:spacing w:before="0" w:after="140" w:line="288" w:lineRule="auto"/>
      <w:jc w:val="both"/>
    </w:pPr>
    <w:rPr>
      <w:rFonts w:eastAsiaTheme="minorHAnsi" w:cs="Arial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6011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192"/>
    <w:rPr>
      <w:color w:val="808080"/>
      <w:shd w:val="clear" w:color="auto" w:fill="E6E6E6"/>
    </w:rPr>
  </w:style>
  <w:style w:type="character" w:styleId="Mention">
    <w:name w:val="Mention"/>
    <w:basedOn w:val="DefaultParagraphFont"/>
    <w:uiPriority w:val="99"/>
    <w:unhideWhenUsed/>
    <w:rsid w:val="00601192"/>
    <w:rPr>
      <w:color w:val="2B579A"/>
      <w:shd w:val="clear" w:color="auto" w:fill="E6E6E6"/>
    </w:rPr>
  </w:style>
  <w:style w:type="paragraph" w:customStyle="1" w:styleId="MRheading3">
    <w:name w:val="M&amp;R heading 3"/>
    <w:basedOn w:val="Normal"/>
    <w:rsid w:val="00601192"/>
    <w:pPr>
      <w:numPr>
        <w:ilvl w:val="2"/>
        <w:numId w:val="10"/>
      </w:numPr>
      <w:tabs>
        <w:tab w:val="num" w:pos="1797"/>
      </w:tabs>
      <w:spacing w:before="240" w:after="0"/>
      <w:ind w:left="1797" w:hanging="1077"/>
      <w:jc w:val="both"/>
      <w:outlineLvl w:val="2"/>
    </w:pPr>
    <w:rPr>
      <w:rFonts w:eastAsia="Times New Roman"/>
      <w:sz w:val="20"/>
      <w:szCs w:val="20"/>
    </w:rPr>
  </w:style>
  <w:style w:type="paragraph" w:customStyle="1" w:styleId="MRheading4">
    <w:name w:val="M&amp;R heading 4"/>
    <w:basedOn w:val="Normal"/>
    <w:rsid w:val="00601192"/>
    <w:pPr>
      <w:tabs>
        <w:tab w:val="num" w:pos="2517"/>
      </w:tabs>
      <w:spacing w:before="240" w:after="0"/>
      <w:ind w:left="2517" w:hanging="720"/>
      <w:jc w:val="both"/>
      <w:outlineLvl w:val="3"/>
    </w:pPr>
    <w:rPr>
      <w:rFonts w:eastAsia="Times New Roman"/>
      <w:sz w:val="20"/>
      <w:szCs w:val="20"/>
    </w:rPr>
  </w:style>
  <w:style w:type="paragraph" w:customStyle="1" w:styleId="MRheading5">
    <w:name w:val="M&amp;R heading 5"/>
    <w:basedOn w:val="Normal"/>
    <w:rsid w:val="00601192"/>
    <w:pPr>
      <w:tabs>
        <w:tab w:val="num" w:pos="3237"/>
      </w:tabs>
      <w:spacing w:before="240" w:after="0" w:line="360" w:lineRule="auto"/>
      <w:ind w:left="3237" w:hanging="720"/>
      <w:jc w:val="both"/>
      <w:outlineLvl w:val="4"/>
    </w:pPr>
    <w:rPr>
      <w:rFonts w:eastAsia="Times New Roman"/>
      <w:szCs w:val="20"/>
    </w:rPr>
  </w:style>
  <w:style w:type="paragraph" w:customStyle="1" w:styleId="MRheading6">
    <w:name w:val="M&amp;R heading 6"/>
    <w:basedOn w:val="Normal"/>
    <w:rsid w:val="00601192"/>
    <w:pPr>
      <w:tabs>
        <w:tab w:val="num" w:pos="3957"/>
      </w:tabs>
      <w:spacing w:before="240" w:after="0" w:line="360" w:lineRule="auto"/>
      <w:ind w:left="3957" w:hanging="720"/>
      <w:jc w:val="both"/>
      <w:outlineLvl w:val="5"/>
    </w:pPr>
    <w:rPr>
      <w:rFonts w:eastAsia="Times New Roman"/>
      <w:szCs w:val="20"/>
    </w:rPr>
  </w:style>
  <w:style w:type="paragraph" w:customStyle="1" w:styleId="MRheading7">
    <w:name w:val="M&amp;R heading 7"/>
    <w:basedOn w:val="Normal"/>
    <w:rsid w:val="00601192"/>
    <w:pPr>
      <w:tabs>
        <w:tab w:val="num" w:pos="4677"/>
      </w:tabs>
      <w:spacing w:before="240" w:after="0" w:line="360" w:lineRule="auto"/>
      <w:ind w:left="4677" w:hanging="720"/>
      <w:jc w:val="both"/>
      <w:outlineLvl w:val="6"/>
    </w:pPr>
    <w:rPr>
      <w:rFonts w:eastAsia="Times New Roman"/>
      <w:szCs w:val="20"/>
    </w:rPr>
  </w:style>
  <w:style w:type="paragraph" w:customStyle="1" w:styleId="MRheading8">
    <w:name w:val="M&amp;R heading 8"/>
    <w:basedOn w:val="Normal"/>
    <w:rsid w:val="00601192"/>
    <w:pPr>
      <w:tabs>
        <w:tab w:val="num" w:pos="5397"/>
      </w:tabs>
      <w:spacing w:before="240" w:after="0" w:line="360" w:lineRule="auto"/>
      <w:ind w:left="5397" w:hanging="720"/>
      <w:jc w:val="both"/>
      <w:outlineLvl w:val="7"/>
    </w:pPr>
    <w:rPr>
      <w:rFonts w:eastAsia="Times New Roman"/>
      <w:szCs w:val="20"/>
    </w:rPr>
  </w:style>
  <w:style w:type="paragraph" w:customStyle="1" w:styleId="MRheading9">
    <w:name w:val="M&amp;R heading 9"/>
    <w:basedOn w:val="Normal"/>
    <w:rsid w:val="00601192"/>
    <w:pPr>
      <w:tabs>
        <w:tab w:val="num" w:pos="6117"/>
      </w:tabs>
      <w:spacing w:before="240" w:after="0" w:line="360" w:lineRule="auto"/>
      <w:ind w:left="6117" w:hanging="720"/>
      <w:jc w:val="both"/>
      <w:outlineLvl w:val="8"/>
    </w:pPr>
    <w:rPr>
      <w:rFonts w:eastAsia="Times New Roman"/>
      <w:szCs w:val="20"/>
    </w:rPr>
  </w:style>
  <w:style w:type="paragraph" w:styleId="Revision">
    <w:name w:val="Revision"/>
    <w:hidden/>
    <w:uiPriority w:val="99"/>
    <w:semiHidden/>
    <w:rsid w:val="00601192"/>
    <w:rPr>
      <w:rFonts w:asciiTheme="minorHAnsi" w:eastAsiaTheme="minorHAnsi" w:hAnsiTheme="minorHAnsi" w:cstheme="minorBid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108A7"/>
    <w:rPr>
      <w:color w:val="753BB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5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33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1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13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8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24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1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5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77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89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24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7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2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5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83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7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35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2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44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21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7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61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94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1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16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62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03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03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43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7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18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89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3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8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2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64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94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5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8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1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8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39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1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53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09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79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9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62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20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39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42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96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8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7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55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50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43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5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06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46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41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93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56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52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0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02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62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9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9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47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1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45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94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0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92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1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5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92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3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1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1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37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3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64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1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946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5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89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27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4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7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85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7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11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07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8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38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0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65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30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8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54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84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00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33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59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3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58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0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90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63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2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50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7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05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03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62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73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7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22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55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9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9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33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1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77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31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77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9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29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7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80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6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0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19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86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2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71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93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26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08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5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45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03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0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99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0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56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1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79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38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15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99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68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45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9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85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5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0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24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1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26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38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20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6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6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8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7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5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30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52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19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11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74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86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35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29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54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9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7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59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19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99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1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8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3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15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38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57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7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59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84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0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22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1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49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26713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1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1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17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1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70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1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52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9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06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87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tradingview.com/markets/currencies/rates-all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tradingview.com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s.jelf\Brady%20Plc\Group%20-%20Group%20Shared%20Templates\Final%20Brady%20Template.dotx" TargetMode="External"/></Relationships>
</file>

<file path=word/theme/theme1.xml><?xml version="1.0" encoding="utf-8"?>
<a:theme xmlns:a="http://schemas.openxmlformats.org/drawingml/2006/main" name="Office Theme">
  <a:themeElements>
    <a:clrScheme name="Brady Palette">
      <a:dk1>
        <a:sysClr val="windowText" lastClr="000000"/>
      </a:dk1>
      <a:lt1>
        <a:srgbClr val="FDC300"/>
      </a:lt1>
      <a:dk2>
        <a:srgbClr val="753BBD"/>
      </a:dk2>
      <a:lt2>
        <a:srgbClr val="3F2A56"/>
      </a:lt2>
      <a:accent1>
        <a:srgbClr val="722257"/>
      </a:accent1>
      <a:accent2>
        <a:srgbClr val="AA0061"/>
      </a:accent2>
      <a:accent3>
        <a:srgbClr val="D14124"/>
      </a:accent3>
      <a:accent4>
        <a:srgbClr val="63666A"/>
      </a:accent4>
      <a:accent5>
        <a:srgbClr val="000000"/>
      </a:accent5>
      <a:accent6>
        <a:srgbClr val="000000"/>
      </a:accent6>
      <a:hlink>
        <a:srgbClr val="0563C1"/>
      </a:hlink>
      <a:folHlink>
        <a:srgbClr val="753BB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EB25E98F89C04CBAEB0F130C293A1D" ma:contentTypeVersion="20" ma:contentTypeDescription="Create a new document." ma:contentTypeScope="" ma:versionID="41a5941c8b6fb981596ef811743ea833">
  <xsd:schema xmlns:xsd="http://www.w3.org/2001/XMLSchema" xmlns:xs="http://www.w3.org/2001/XMLSchema" xmlns:p="http://schemas.microsoft.com/office/2006/metadata/properties" xmlns:ns1="http://schemas.microsoft.com/sharepoint/v3" xmlns:ns2="7ed75978-c554-4008-bcb0-fb32705d88eb" xmlns:ns3="00cef229-3a9d-4d91-9548-4657c2474de2" targetNamespace="http://schemas.microsoft.com/office/2006/metadata/properties" ma:root="true" ma:fieldsID="5f60576e42581bf0a4a57d3c1308aeb6" ns1:_="" ns2:_="" ns3:_="">
    <xsd:import namespace="http://schemas.microsoft.com/sharepoint/v3"/>
    <xsd:import namespace="7ed75978-c554-4008-bcb0-fb32705d88eb"/>
    <xsd:import namespace="00cef229-3a9d-4d91-9548-4657c2474de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_Flow_SignoffStatu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1:_ip_UnifiedCompliancePolicyProperties" minOccurs="0"/>
                <xsd:element ref="ns1:_ip_UnifiedCompliancePolicyUIAc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5978-c554-4008-bcb0-fb32705d88e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e302918a-c580-4efb-a903-accb3930b633}" ma:internalName="TaxCatchAll" ma:showField="CatchAllData" ma:web="7ed75978-c554-4008-bcb0-fb32705d88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ef229-3a9d-4d91-9548-4657c2474d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2" nillable="true" ma:displayName="Sign-off status" ma:internalName="Sign_x002d_off_x0020_status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ec5406ef-9b17-49c8-9182-06dfb9b338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00cef229-3a9d-4d91-9548-4657c2474de2" xsi:nil="true"/>
    <TaxCatchAll xmlns="7ed75978-c554-4008-bcb0-fb32705d88eb" xsi:nil="true"/>
    <lcf76f155ced4ddcb4097134ff3c332f xmlns="00cef229-3a9d-4d91-9548-4657c2474de2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/>
</file>

<file path=customXml/itemProps1.xml><?xml version="1.0" encoding="utf-8"?>
<ds:datastoreItem xmlns:ds="http://schemas.openxmlformats.org/officeDocument/2006/customXml" ds:itemID="{6B0E24C0-6A47-495B-90A3-A111D5B9D0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ed75978-c554-4008-bcb0-fb32705d88eb"/>
    <ds:schemaRef ds:uri="00cef229-3a9d-4d91-9548-4657c2474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1C68B0-AFD0-44B0-81F7-2A0D1BE7122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DF66EB5-C20B-42D8-919F-F8376A400A55}">
  <ds:schemaRefs>
    <ds:schemaRef ds:uri="http://schemas.microsoft.com/office/2006/metadata/properties"/>
    <ds:schemaRef ds:uri="http://schemas.microsoft.com/office/infopath/2007/PartnerControls"/>
    <ds:schemaRef ds:uri="00cef229-3a9d-4d91-9548-4657c2474de2"/>
    <ds:schemaRef ds:uri="7ed75978-c554-4008-bcb0-fb32705d88eb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964E54BD-5578-4D43-A4AE-53E61BE70C5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C755F69-E63A-4537-B57F-F26F773F6918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Final Brady Template</Template>
  <TotalTime>1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PDM Presentation interview</vt:lpstr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PDM Presentation interview</dc:title>
  <dc:subject/>
  <dc:creator>Ross Jelf</dc:creator>
  <cp:keywords/>
  <dc:description/>
  <cp:lastModifiedBy>Namita Rath</cp:lastModifiedBy>
  <cp:revision>2</cp:revision>
  <cp:lastPrinted>2021-04-16T09:40:00Z</cp:lastPrinted>
  <dcterms:created xsi:type="dcterms:W3CDTF">2022-12-01T13:44:00Z</dcterms:created>
  <dcterms:modified xsi:type="dcterms:W3CDTF">2022-12-01T13:44:00Z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0x01010059EB25E98F89C04CBAEB0F130C293A1D</vt:lpwstr>
  </property>
  <property fmtid="{D5CDD505-2E9C-101B-9397-08002B2CF9AE}" pid="3" name="MediaServiceImageTags">
    <vt:lpwstr/>
  </property>
</Properties>
</file>